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F2E3" w14:textId="77777777" w:rsidR="005561FB" w:rsidRDefault="00BF544C" w:rsidP="00BC280C">
      <w:r>
        <w:rPr>
          <w:noProof/>
        </w:rPr>
        <w:drawing>
          <wp:anchor distT="0" distB="0" distL="114300" distR="114300" simplePos="0" relativeHeight="251660800" behindDoc="0" locked="0" layoutInCell="1" allowOverlap="1" wp14:anchorId="6FA3A16E" wp14:editId="7374E9F3">
            <wp:simplePos x="0" y="0"/>
            <wp:positionH relativeFrom="column">
              <wp:posOffset>109220</wp:posOffset>
            </wp:positionH>
            <wp:positionV relativeFrom="paragraph">
              <wp:posOffset>172085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7400C2E" wp14:editId="1F20391F">
                <wp:simplePos x="0" y="0"/>
                <wp:positionH relativeFrom="margin">
                  <wp:posOffset>4445</wp:posOffset>
                </wp:positionH>
                <wp:positionV relativeFrom="margin">
                  <wp:posOffset>7925435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64F32" w14:textId="12DAE0FD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placeholder>
                                  <w:docPart w:val="9EFEE13AA13F44A386EDA6124E2365A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01234">
                                  <w:rPr>
                                    <w:b/>
                                  </w:rPr>
                                  <w:t>Karel Vlček</w:t>
                                </w:r>
                              </w:sdtContent>
                            </w:sdt>
                          </w:p>
                          <w:p w14:paraId="70C92620" w14:textId="77777777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6FC88837" w14:textId="42757F2D" w:rsidR="00CB052F" w:rsidRPr="00B01234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B01234" w:rsidRPr="00B01234">
                              <w:rPr>
                                <w:b/>
                                <w:bCs/>
                              </w:rPr>
                              <w:t>Ing. Tomáš Kazda</w:t>
                            </w:r>
                          </w:p>
                          <w:p w14:paraId="7B1EAA13" w14:textId="4E16AB30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 w:rsidR="00B01234">
                              <w:rPr>
                                <w:b/>
                              </w:rPr>
                              <w:t>2020/2021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00C2E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.35pt;margin-top:624.05pt;width:402.75pt;height:119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" filled="f" stroked="f">
                <v:textbox>
                  <w:txbxContent>
                    <w:p w14:paraId="57764F32" w14:textId="12DAE0FD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placeholder>
                            <w:docPart w:val="9EFEE13AA13F44A386EDA6124E2365A5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B01234">
                            <w:rPr>
                              <w:b/>
                            </w:rPr>
                            <w:t>Karel Vlček</w:t>
                          </w:r>
                        </w:sdtContent>
                      </w:sdt>
                    </w:p>
                    <w:p w14:paraId="70C92620" w14:textId="77777777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6FC88837" w14:textId="42757F2D" w:rsidR="00CB052F" w:rsidRPr="00B01234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  <w:rPr>
                          <w:b/>
                          <w:bCs/>
                        </w:rPr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B01234" w:rsidRPr="00B01234">
                        <w:rPr>
                          <w:b/>
                          <w:bCs/>
                        </w:rPr>
                        <w:t>Ing. Tomáš Kazda</w:t>
                      </w:r>
                    </w:p>
                    <w:p w14:paraId="7B1EAA13" w14:textId="4E16AB30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 w:rsidR="00B01234">
                        <w:rPr>
                          <w:b/>
                        </w:rPr>
                        <w:t>2020/2021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323C3021" wp14:editId="4A0F41F9">
                <wp:simplePos x="0" y="0"/>
                <wp:positionH relativeFrom="column">
                  <wp:posOffset>2102485</wp:posOffset>
                </wp:positionH>
                <wp:positionV relativeFrom="page">
                  <wp:posOffset>799465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71D09" w14:textId="77777777" w:rsidR="0059226A" w:rsidRPr="007B3B4B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  <w:r w:rsidR="0003067F">
                              <w:rPr>
                                <w:rFonts w:ascii="Calibri" w:hAnsi="Calibri"/>
                                <w:sz w:val="32"/>
                              </w:rPr>
                              <w:br/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a elektrotechnická a</w:t>
                            </w:r>
                            <w:r w:rsidR="007B3B4B">
                              <w:rPr>
                                <w:rFonts w:ascii="Calibri" w:hAnsi="Calibri"/>
                                <w:sz w:val="32"/>
                              </w:rPr>
                              <w:t xml:space="preserve"> 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Vyšší odborná škola, Liberec</w:t>
                            </w:r>
                            <w:r w:rsidR="007B3B4B" w:rsidRPr="007B3B4B">
                              <w:rPr>
                                <w:rFonts w:ascii="Calibri" w:hAnsi="Calibri"/>
                                <w:sz w:val="32"/>
                              </w:rPr>
                              <w:t> 1, Masarykova 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3C3021" id="Text Box 18" o:spid="_x0000_s1027" type="#_x0000_t202" style="position:absolute;left:0;text-align:left;margin-left:165.55pt;margin-top:62.95pt;width:293.8pt;height:65.8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" stroked="f">
                <v:textbox style="mso-fit-shape-to-text:t">
                  <w:txbxContent>
                    <w:p w14:paraId="6FF71D09" w14:textId="77777777" w:rsidR="0059226A" w:rsidRPr="007B3B4B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  <w:r w:rsidR="0003067F">
                        <w:rPr>
                          <w:rFonts w:ascii="Calibri" w:hAnsi="Calibri"/>
                          <w:sz w:val="32"/>
                        </w:rPr>
                        <w:br/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a elektrotechnická a</w:t>
                      </w:r>
                      <w:r w:rsidR="007B3B4B">
                        <w:rPr>
                          <w:rFonts w:ascii="Calibri" w:hAnsi="Calibri"/>
                          <w:sz w:val="32"/>
                        </w:rPr>
                        <w:t xml:space="preserve"> 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Vyšší odborná škola, Liberec</w:t>
                      </w:r>
                      <w:r w:rsidR="007B3B4B" w:rsidRPr="007B3B4B">
                        <w:rPr>
                          <w:rFonts w:ascii="Calibri" w:hAnsi="Calibri"/>
                          <w:sz w:val="32"/>
                        </w:rPr>
                        <w:t> 1, Masarykova 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4662BB15" wp14:editId="4954CF48">
                <wp:simplePos x="0" y="0"/>
                <wp:positionH relativeFrom="column">
                  <wp:posOffset>2068830</wp:posOffset>
                </wp:positionH>
                <wp:positionV relativeFrom="page">
                  <wp:posOffset>4048125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88832" w14:textId="77777777" w:rsidR="00CD1B2E" w:rsidRDefault="00CD1B2E" w:rsidP="00BA4A2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caps/>
                                <w:sz w:val="48"/>
                                <w:szCs w:val="48"/>
                              </w:rPr>
                            </w:pPr>
                            <w:r w:rsidRPr="00CD1B2E">
                              <w:rPr>
                                <w:rFonts w:ascii="Calibri" w:hAnsi="Calibri"/>
                                <w:caps/>
                                <w:sz w:val="48"/>
                                <w:szCs w:val="48"/>
                              </w:rPr>
                              <w:t>Repozitář výukových materiálů pro DaVinci Resolve</w:t>
                            </w:r>
                          </w:p>
                          <w:p w14:paraId="7C70D109" w14:textId="65898823" w:rsidR="00535913" w:rsidRPr="007B3B4B" w:rsidRDefault="00BF544C" w:rsidP="00BA4A2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Ročníková </w:t>
                            </w:r>
                            <w:r w:rsidR="0003067F">
                              <w:rPr>
                                <w:rFonts w:ascii="Calibri" w:hAnsi="Calibri"/>
                                <w:sz w:val="36"/>
                              </w:rPr>
                              <w:t>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2BB15" id="Text Box 19" o:spid="_x0000_s1028" type="#_x0000_t202" style="position:absolute;left:0;text-align:left;margin-left:162.9pt;margin-top:318.75pt;width:345.75pt;height:94.4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" stroked="f">
                <v:textbox style="mso-fit-shape-to-text:t">
                  <w:txbxContent>
                    <w:p w14:paraId="68388832" w14:textId="77777777" w:rsidR="00CD1B2E" w:rsidRDefault="00CD1B2E" w:rsidP="00BA4A26">
                      <w:pPr>
                        <w:spacing w:before="600"/>
                        <w:jc w:val="left"/>
                        <w:rPr>
                          <w:rFonts w:ascii="Calibri" w:hAnsi="Calibri"/>
                          <w:caps/>
                          <w:sz w:val="48"/>
                          <w:szCs w:val="48"/>
                        </w:rPr>
                      </w:pPr>
                      <w:r w:rsidRPr="00CD1B2E">
                        <w:rPr>
                          <w:rFonts w:ascii="Calibri" w:hAnsi="Calibri"/>
                          <w:caps/>
                          <w:sz w:val="48"/>
                          <w:szCs w:val="48"/>
                        </w:rPr>
                        <w:t>Repozitář výukových materiálů pro DaVinci Resolve</w:t>
                      </w:r>
                    </w:p>
                    <w:p w14:paraId="7C70D109" w14:textId="65898823" w:rsidR="00535913" w:rsidRPr="007B3B4B" w:rsidRDefault="00BF544C" w:rsidP="00BA4A2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 xml:space="preserve">Ročníková </w:t>
                      </w:r>
                      <w:r w:rsidR="0003067F">
                        <w:rPr>
                          <w:rFonts w:ascii="Calibri" w:hAnsi="Calibri"/>
                          <w:sz w:val="36"/>
                        </w:rPr>
                        <w:t>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7D64B75D" wp14:editId="1BDB6F09">
                <wp:simplePos x="0" y="0"/>
                <wp:positionH relativeFrom="margin">
                  <wp:posOffset>1728470</wp:posOffset>
                </wp:positionH>
                <wp:positionV relativeFrom="margin">
                  <wp:posOffset>0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270A3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6.1pt;margin-top:0;width:0;height:739.5pt;z-index:251656704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</w:p>
    <w:p w14:paraId="760CC321" w14:textId="77777777" w:rsidR="005561FB" w:rsidRDefault="005561FB" w:rsidP="00BC280C">
      <w:pPr>
        <w:sectPr w:rsidR="005561FB" w:rsidSect="00E33E77"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62A6D2EE" w14:textId="77777777" w:rsidR="00442A7C" w:rsidRPr="00453AA3" w:rsidRDefault="00442A7C" w:rsidP="00BC280C">
      <w:pPr>
        <w:pStyle w:val="Sekce"/>
      </w:pPr>
      <w:r w:rsidRPr="00453AA3">
        <w:lastRenderedPageBreak/>
        <w:t>Anotace</w:t>
      </w:r>
      <w:r w:rsidR="00CB052F" w:rsidRPr="00453AA3">
        <w:t xml:space="preserve"> </w:t>
      </w:r>
      <w:r w:rsidRPr="00453AA3">
        <w:t>(Resumé)</w:t>
      </w:r>
    </w:p>
    <w:p w14:paraId="3C41192C" w14:textId="3320813E" w:rsidR="003D588F" w:rsidRDefault="003D588F" w:rsidP="00E60C8B">
      <w:pPr>
        <w:pStyle w:val="Sta"/>
      </w:pPr>
      <w:r w:rsidRPr="003D588F">
        <w:t xml:space="preserve">Práce se zabývá vytvořením webového repositáře výukových zdrojů pro editační software </w:t>
      </w:r>
      <w:proofErr w:type="spellStart"/>
      <w:r w:rsidRPr="003D588F">
        <w:t>DaVinci</w:t>
      </w:r>
      <w:proofErr w:type="spellEnd"/>
      <w:r w:rsidRPr="003D588F">
        <w:t xml:space="preserve"> </w:t>
      </w:r>
      <w:proofErr w:type="spellStart"/>
      <w:r w:rsidRPr="003D588F">
        <w:t>Resolve</w:t>
      </w:r>
      <w:proofErr w:type="spellEnd"/>
      <w:r w:rsidR="00B862B3">
        <w:t>.</w:t>
      </w:r>
    </w:p>
    <w:p w14:paraId="7DA55700" w14:textId="365028FC" w:rsidR="00442A7C" w:rsidRDefault="00442A7C" w:rsidP="00E60C8B">
      <w:pPr>
        <w:pStyle w:val="Sta"/>
      </w:pPr>
      <w:r>
        <w:t xml:space="preserve">Vychází </w:t>
      </w:r>
      <w:r w:rsidR="00D5405A">
        <w:t>z</w:t>
      </w:r>
      <w:r w:rsidR="003D588F">
        <w:t>…</w:t>
      </w:r>
    </w:p>
    <w:p w14:paraId="4B0795CF" w14:textId="77777777" w:rsidR="00442A7C" w:rsidRDefault="00D5405A" w:rsidP="00E60C8B">
      <w:pPr>
        <w:pStyle w:val="Sta"/>
      </w:pPr>
      <w:r>
        <w:t xml:space="preserve">Přináší ..., </w:t>
      </w:r>
      <w:r w:rsidR="00442A7C">
        <w:t>atp.</w:t>
      </w:r>
    </w:p>
    <w:p w14:paraId="7D0AF4F2" w14:textId="77777777" w:rsidR="00442A7C" w:rsidRPr="00340639" w:rsidRDefault="00EF60F8" w:rsidP="005A77CC">
      <w:pPr>
        <w:pStyle w:val="Nezaazovannadpis"/>
        <w:rPr>
          <w:lang w:val="en-US"/>
        </w:rPr>
      </w:pPr>
      <w:r w:rsidRPr="00340639">
        <w:rPr>
          <w:lang w:val="en-US"/>
        </w:rPr>
        <w:t>Summary</w:t>
      </w:r>
    </w:p>
    <w:p w14:paraId="2863E472" w14:textId="1595B058" w:rsidR="00442A7C" w:rsidRPr="00340639" w:rsidRDefault="00B862B3" w:rsidP="00E60C8B">
      <w:pPr>
        <w:pStyle w:val="Sta"/>
        <w:rPr>
          <w:lang w:val="en-US"/>
        </w:rPr>
      </w:pPr>
      <w:r>
        <w:rPr>
          <w:lang w:val="en-US"/>
        </w:rPr>
        <w:t xml:space="preserve">In this </w:t>
      </w:r>
      <w:r>
        <w:rPr>
          <w:lang w:val="en-US"/>
        </w:rPr>
        <w:t>thesis</w:t>
      </w:r>
      <w:r>
        <w:rPr>
          <w:lang w:val="en-US"/>
        </w:rPr>
        <w:t xml:space="preserve"> I focus on doing as much user-friendly</w:t>
      </w:r>
      <w:r w:rsidR="00B464B6">
        <w:rPr>
          <w:lang w:val="en-US"/>
        </w:rPr>
        <w:t xml:space="preserve"> web</w:t>
      </w:r>
      <w:r>
        <w:rPr>
          <w:lang w:val="en-US"/>
        </w:rPr>
        <w:t xml:space="preserve"> </w:t>
      </w:r>
      <w:r w:rsidRPr="00B862B3">
        <w:rPr>
          <w:lang w:val="en-US"/>
        </w:rPr>
        <w:t>repository</w:t>
      </w:r>
      <w:r>
        <w:rPr>
          <w:lang w:val="en-US"/>
        </w:rPr>
        <w:t xml:space="preserve"> of </w:t>
      </w:r>
      <w:r>
        <w:rPr>
          <w:rStyle w:val="jlqj4b"/>
          <w:lang w:val="en"/>
        </w:rPr>
        <w:t>teaching materials</w:t>
      </w:r>
      <w:r>
        <w:rPr>
          <w:rStyle w:val="jlqj4b"/>
          <w:lang w:val="en"/>
        </w:rPr>
        <w:t xml:space="preserve"> for DaVinci Resolve as possible. I have </w:t>
      </w:r>
      <w:r w:rsidRPr="00B862B3">
        <w:rPr>
          <w:rStyle w:val="jlqj4b"/>
          <w:lang w:val="en"/>
        </w:rPr>
        <w:t>scoured</w:t>
      </w:r>
      <w:r w:rsidR="00B464B6">
        <w:rPr>
          <w:rStyle w:val="jlqj4b"/>
          <w:lang w:val="en"/>
        </w:rPr>
        <w:t xml:space="preserve"> internet for the easiest to understand tutorials and I added straight forward explanation for each </w:t>
      </w:r>
      <w:r w:rsidR="00B464B6">
        <w:rPr>
          <w:rStyle w:val="jlqj4b"/>
          <w:lang w:val="en"/>
        </w:rPr>
        <w:t>topic</w:t>
      </w:r>
      <w:r w:rsidR="00B464B6">
        <w:rPr>
          <w:rStyle w:val="jlqj4b"/>
          <w:lang w:val="en"/>
        </w:rPr>
        <w:t>.</w:t>
      </w:r>
    </w:p>
    <w:p w14:paraId="1B3FBF0F" w14:textId="77777777" w:rsidR="00442A7C" w:rsidRPr="00453AA3" w:rsidRDefault="00442A7C" w:rsidP="005A77CC">
      <w:pPr>
        <w:pStyle w:val="Nezaazovannadpis"/>
      </w:pPr>
      <w:r w:rsidRPr="00453AA3">
        <w:t>Čestné prohlášení</w:t>
      </w:r>
    </w:p>
    <w:p w14:paraId="77916D86" w14:textId="77777777" w:rsidR="00442A7C" w:rsidRDefault="00442A7C" w:rsidP="00E60C8B">
      <w:pPr>
        <w:pStyle w:val="Sta"/>
      </w:pPr>
      <w:r>
        <w:t xml:space="preserve">Prohlašuji, </w:t>
      </w:r>
      <w:r w:rsidR="00BF544C">
        <w:t>že jsem předkládanou</w:t>
      </w:r>
      <w:r>
        <w:t xml:space="preserve"> maturitní</w:t>
      </w:r>
      <w:r w:rsidR="00BF544C">
        <w:t>/ročníkovou</w:t>
      </w:r>
      <w:r>
        <w:t xml:space="preserve"> práci vypracoval(a) sám(a) a uvedl jsem veškerou použitou literaturu a bibliografické citace.</w:t>
      </w:r>
    </w:p>
    <w:p w14:paraId="2123AE09" w14:textId="5EE6E013" w:rsidR="00D5405A" w:rsidRDefault="009C2343" w:rsidP="0003067F">
      <w:pPr>
        <w:pStyle w:val="Podpisovdek"/>
      </w:pPr>
      <w:r>
        <w:t>V </w:t>
      </w:r>
      <w:r w:rsidR="009B3D6A">
        <w:t xml:space="preserve">Liberci dne </w:t>
      </w:r>
      <w:fldSimple w:instr=" DATE   \* MERGEFORMAT ">
        <w:r w:rsidR="008D6650">
          <w:rPr>
            <w:noProof/>
          </w:rPr>
          <w:t>30.04.2021</w:t>
        </w:r>
      </w:fldSimple>
      <w:r w:rsidR="009B3D6A">
        <w:tab/>
      </w:r>
      <w:r w:rsidR="009B3D6A">
        <w:tab/>
      </w:r>
    </w:p>
    <w:p w14:paraId="70D84896" w14:textId="03D2FE7B" w:rsidR="009B3D6A" w:rsidRPr="00075D20" w:rsidRDefault="009B3D6A" w:rsidP="00CB1CD9">
      <w:pPr>
        <w:pStyle w:val="Jmnopodpodpisovmdkem"/>
      </w:pPr>
      <w:r>
        <w:tab/>
      </w:r>
      <w:sdt>
        <w:sdtPr>
          <w:alias w:val="Autor"/>
          <w:tag w:val=""/>
          <w:id w:val="172458754"/>
          <w:placeholder>
            <w:docPart w:val="1CC970707B1743C5B79B15DAFAD677B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01234">
            <w:t>Karel Vlček</w:t>
          </w:r>
        </w:sdtContent>
      </w:sdt>
    </w:p>
    <w:p w14:paraId="3465A0F9" w14:textId="77777777" w:rsidR="00CB49D1" w:rsidRDefault="00CB1CD9" w:rsidP="00CB1CD9">
      <w:pPr>
        <w:pStyle w:val="Sekce"/>
      </w:pPr>
      <w:r>
        <w:lastRenderedPageBreak/>
        <w:t>Obsah</w:t>
      </w:r>
    </w:p>
    <w:p w14:paraId="39DD3B50" w14:textId="77777777" w:rsidR="005A62F9" w:rsidRDefault="00ED52D8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\u \t "Nečíslovaná kapitola;1;Kapitola;1;Podkapitola;2;Podpodkapitola;3;Příloha;1" </w:instrText>
      </w:r>
      <w:r>
        <w:fldChar w:fldCharType="separate"/>
      </w:r>
      <w:hyperlink w:anchor="_Toc459976514" w:history="1">
        <w:r w:rsidR="005A62F9" w:rsidRPr="00FA5D00">
          <w:rPr>
            <w:rStyle w:val="Hypertextovodkaz"/>
            <w:noProof/>
          </w:rPr>
          <w:t>Úvod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_Toc459976514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77393125" w14:textId="77777777" w:rsidR="005A62F9" w:rsidRDefault="00FD0D9E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15" w:history="1">
        <w:r w:rsidR="005A62F9" w:rsidRPr="00FA5D00">
          <w:rPr>
            <w:rStyle w:val="Hypertextovodkaz"/>
            <w:noProof/>
          </w:rPr>
          <w:t>1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_Toc459976515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681F4469" w14:textId="77777777" w:rsidR="005A62F9" w:rsidRDefault="00FD0D9E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16" w:history="1">
        <w:r w:rsidR="005A62F9" w:rsidRPr="00FA5D00">
          <w:rPr>
            <w:rStyle w:val="Hypertextovodkaz"/>
            <w:noProof/>
          </w:rPr>
          <w:t>1.1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_Toc459976516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1290669C" w14:textId="77777777" w:rsidR="005A62F9" w:rsidRDefault="00FD0D9E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17" w:history="1">
        <w:r w:rsidR="005A62F9" w:rsidRPr="00FA5D00">
          <w:rPr>
            <w:rStyle w:val="Hypertextovodkaz"/>
            <w:noProof/>
          </w:rPr>
          <w:t>1.1.1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_Toc459976517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8BD28D1" w14:textId="77777777" w:rsidR="005A62F9" w:rsidRDefault="00FD0D9E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18" w:history="1">
        <w:r w:rsidR="005A62F9" w:rsidRPr="00FA5D00">
          <w:rPr>
            <w:rStyle w:val="Hypertextovodkaz"/>
            <w:noProof/>
          </w:rPr>
          <w:t>1.2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Druhá 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_Toc459976518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1BD3B1F8" w14:textId="77777777" w:rsidR="005A62F9" w:rsidRDefault="00FD0D9E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19" w:history="1">
        <w:r w:rsidR="005A62F9" w:rsidRPr="00FA5D00">
          <w:rPr>
            <w:rStyle w:val="Hypertextovodkaz"/>
            <w:noProof/>
          </w:rPr>
          <w:t>1.2.1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Další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_Toc459976519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235F3AFB" w14:textId="77777777" w:rsidR="005A62F9" w:rsidRDefault="00FD0D9E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20" w:history="1">
        <w:r w:rsidR="005A62F9" w:rsidRPr="00FA5D00">
          <w:rPr>
            <w:rStyle w:val="Hypertextovodkaz"/>
            <w:noProof/>
          </w:rPr>
          <w:t>1.2.2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Ještě další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_Toc459976520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17667864" w14:textId="77777777" w:rsidR="005A62F9" w:rsidRDefault="00FD0D9E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1" w:history="1">
        <w:r w:rsidR="005A62F9" w:rsidRPr="00FA5D00">
          <w:rPr>
            <w:rStyle w:val="Hypertextovodkaz"/>
            <w:noProof/>
          </w:rPr>
          <w:t>2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_Toc459976521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51255990" w14:textId="77777777" w:rsidR="005A62F9" w:rsidRDefault="00FD0D9E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22" w:history="1">
        <w:r w:rsidR="005A62F9" w:rsidRPr="00FA5D00">
          <w:rPr>
            <w:rStyle w:val="Hypertextovodkaz"/>
            <w:noProof/>
          </w:rPr>
          <w:t>2.1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_Toc459976522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20E9BCDC" w14:textId="77777777" w:rsidR="005A62F9" w:rsidRDefault="00FD0D9E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3" w:history="1">
        <w:r w:rsidR="005A62F9" w:rsidRPr="00FA5D00">
          <w:rPr>
            <w:rStyle w:val="Hypertextovodkaz"/>
            <w:noProof/>
          </w:rPr>
          <w:t>Závěr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_Toc459976523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1FF0BB4" w14:textId="77777777" w:rsidR="005A62F9" w:rsidRDefault="00FD0D9E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4" w:history="1">
        <w:r w:rsidR="005A62F9" w:rsidRPr="00FA5D00">
          <w:rPr>
            <w:rStyle w:val="Hypertextovodkaz"/>
            <w:noProof/>
          </w:rPr>
          <w:t>Seznam obrázků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_Toc459976524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7070D2AD" w14:textId="77777777" w:rsidR="005A62F9" w:rsidRDefault="00FD0D9E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5" w:history="1">
        <w:r w:rsidR="005A62F9" w:rsidRPr="00FA5D00">
          <w:rPr>
            <w:rStyle w:val="Hypertextovodkaz"/>
            <w:noProof/>
          </w:rPr>
          <w:t>Použitá literatura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_Toc459976525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34F3255" w14:textId="77777777" w:rsidR="005A62F9" w:rsidRDefault="00FD0D9E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6" w:history="1">
        <w:r w:rsidR="005A62F9" w:rsidRPr="00FA5D00">
          <w:rPr>
            <w:rStyle w:val="Hypertextovodkaz"/>
            <w:noProof/>
          </w:rPr>
          <w:t>A.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Seznam přiložených souborů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_Toc459976526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04AA78C" w14:textId="77777777" w:rsidR="005A62F9" w:rsidRDefault="00FD0D9E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7" w:history="1">
        <w:r w:rsidR="005A62F9" w:rsidRPr="00FA5D00">
          <w:rPr>
            <w:rStyle w:val="Hypertextovodkaz"/>
            <w:noProof/>
          </w:rPr>
          <w:t>B.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Další příloha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_Toc459976527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B0A4FF8" w14:textId="77777777" w:rsidR="005561FB" w:rsidRDefault="00ED52D8">
      <w:r>
        <w:fldChar w:fldCharType="end"/>
      </w:r>
    </w:p>
    <w:p w14:paraId="65AABA14" w14:textId="77777777" w:rsidR="00ED52D8" w:rsidRDefault="00ED52D8"/>
    <w:p w14:paraId="61B18973" w14:textId="77777777" w:rsidR="005561FB" w:rsidRDefault="005561FB">
      <w:pPr>
        <w:sectPr w:rsidR="005561FB" w:rsidSect="00E33E77">
          <w:headerReference w:type="default" r:id="rId10"/>
          <w:footerReference w:type="default" r:id="rId11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72F2E81A" w14:textId="77777777" w:rsidR="00CB1CD9" w:rsidRDefault="004F5DCD" w:rsidP="004F5DCD">
      <w:pPr>
        <w:pStyle w:val="Neslovankapitola"/>
      </w:pPr>
      <w:bookmarkStart w:id="0" w:name="_Toc286557227"/>
      <w:bookmarkStart w:id="1" w:name="_Toc286561880"/>
      <w:bookmarkStart w:id="2" w:name="_Toc459976514"/>
      <w:r>
        <w:lastRenderedPageBreak/>
        <w:t>Úvod</w:t>
      </w:r>
      <w:bookmarkEnd w:id="0"/>
      <w:bookmarkEnd w:id="1"/>
      <w:bookmarkEnd w:id="2"/>
    </w:p>
    <w:p w14:paraId="6BBF19CA" w14:textId="44D0BB8D" w:rsidR="004F5DCD" w:rsidRDefault="00B464B6" w:rsidP="00E60C8B">
      <w:pPr>
        <w:pStyle w:val="Sta"/>
      </w:pPr>
      <w:r>
        <w:t xml:space="preserve">Práce mi byla nabídnuta </w:t>
      </w:r>
      <w:r w:rsidR="00161B14">
        <w:t>panem učitelem Kazdou</w:t>
      </w:r>
      <w:r w:rsidR="003123DE">
        <w:t xml:space="preserve"> a toto téma se mi velice líbilo</w:t>
      </w:r>
      <w:r w:rsidR="00161B14">
        <w:t xml:space="preserve">. Letos totiž celé lyceum přecházelo z Adobe </w:t>
      </w:r>
      <w:proofErr w:type="spellStart"/>
      <w:r w:rsidR="00161B14">
        <w:t>Premiere</w:t>
      </w:r>
      <w:proofErr w:type="spellEnd"/>
      <w:r w:rsidR="00161B14">
        <w:t xml:space="preserve"> pro na </w:t>
      </w:r>
      <w:proofErr w:type="spellStart"/>
      <w:r w:rsidR="00161B14">
        <w:t>DaVinci</w:t>
      </w:r>
      <w:proofErr w:type="spellEnd"/>
      <w:r w:rsidR="00161B14">
        <w:t xml:space="preserve"> </w:t>
      </w:r>
      <w:proofErr w:type="spellStart"/>
      <w:r w:rsidR="00161B14">
        <w:t>Resolve</w:t>
      </w:r>
      <w:proofErr w:type="spellEnd"/>
      <w:r w:rsidR="00161B14">
        <w:t xml:space="preserve"> z licenčních důvodů.</w:t>
      </w:r>
      <w:r w:rsidR="003123DE">
        <w:t xml:space="preserve"> V </w:t>
      </w:r>
      <w:proofErr w:type="spellStart"/>
      <w:r w:rsidR="003123DE">
        <w:t>DaVinci</w:t>
      </w:r>
      <w:proofErr w:type="spellEnd"/>
      <w:r w:rsidR="003123DE">
        <w:t xml:space="preserve"> jsme tou dobou pracovali pouhých pár týdnů, ale i tak jsem si program celkem oblíbil. Hlavní jasnou výhodou </w:t>
      </w:r>
      <w:proofErr w:type="spellStart"/>
      <w:r w:rsidR="00A31082">
        <w:t>DaVinci</w:t>
      </w:r>
      <w:proofErr w:type="spellEnd"/>
      <w:r w:rsidR="00A31082">
        <w:t xml:space="preserve"> je jejich základní bezplatná verze. Zároveň jsem zastánce toho, že na trhu musí být konkurence, což do nedávna v okruhu </w:t>
      </w:r>
      <w:proofErr w:type="spellStart"/>
      <w:r w:rsidR="00A31082">
        <w:t>editingových</w:t>
      </w:r>
      <w:proofErr w:type="spellEnd"/>
      <w:r w:rsidR="00A31082">
        <w:t xml:space="preserve"> softwaru moc neplatilo.</w:t>
      </w:r>
    </w:p>
    <w:p w14:paraId="16B7F767" w14:textId="28164BBD" w:rsidR="00A31082" w:rsidRDefault="00A31082" w:rsidP="00E60C8B">
      <w:pPr>
        <w:pStyle w:val="Sta"/>
      </w:pPr>
      <w:r>
        <w:t xml:space="preserve">Práce se zabývá vytvořením webového </w:t>
      </w:r>
      <w:proofErr w:type="spellStart"/>
      <w:r>
        <w:t>repozitáře</w:t>
      </w:r>
      <w:proofErr w:type="spellEnd"/>
      <w:r>
        <w:t xml:space="preserve"> výukových materiálu pro </w:t>
      </w:r>
      <w:proofErr w:type="spellStart"/>
      <w:r>
        <w:t>DaVinci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. Nejdříve seženu videa a jiné zdroje a poté nedesignuji a </w:t>
      </w:r>
      <w:proofErr w:type="spellStart"/>
      <w:r>
        <w:t>nakóduji</w:t>
      </w:r>
      <w:proofErr w:type="spellEnd"/>
      <w:r>
        <w:t xml:space="preserve"> samotnou stránku. Ke každému tématu se pokusím napsat jednoduché vysvětlení, které by mohlo zjednodušit studium.</w:t>
      </w:r>
    </w:p>
    <w:p w14:paraId="1D4D4D66" w14:textId="77777777" w:rsidR="005A2F14" w:rsidRDefault="005A2F14" w:rsidP="005A2F14">
      <w:pPr>
        <w:pStyle w:val="Nezaazovannadpis"/>
      </w:pPr>
      <w:r>
        <w:t>Použití šablony</w:t>
      </w:r>
    </w:p>
    <w:p w14:paraId="399F1500" w14:textId="53FC0166" w:rsidR="005A2F14" w:rsidRDefault="005A2F14" w:rsidP="005A2F14">
      <w:r>
        <w:t xml:space="preserve">Nastavte název dokumentu a </w:t>
      </w:r>
      <w:r w:rsidR="003123DE">
        <w:t>autora v</w:t>
      </w:r>
      <w:r>
        <w:t> nabídce Soubor/Vlastnosti.</w:t>
      </w:r>
    </w:p>
    <w:p w14:paraId="26F57DC3" w14:textId="77777777" w:rsidR="005A2F14" w:rsidRPr="005A2F14" w:rsidRDefault="005A2F14" w:rsidP="005A2F14">
      <w:r>
        <w:t>Pro vkládání zdrojů použijte Reference/Spravovat prameny.</w:t>
      </w:r>
    </w:p>
    <w:p w14:paraId="32E676BC" w14:textId="4C7E0A32" w:rsidR="004F5DCD" w:rsidRDefault="007506B0" w:rsidP="00AB4543">
      <w:pPr>
        <w:pStyle w:val="Kapitola"/>
      </w:pPr>
      <w:r>
        <w:lastRenderedPageBreak/>
        <w:t xml:space="preserve">Co je </w:t>
      </w:r>
      <w:proofErr w:type="spellStart"/>
      <w:r>
        <w:t>Da</w:t>
      </w:r>
      <w:r w:rsidR="00872A0F">
        <w:t>V</w:t>
      </w:r>
      <w:r>
        <w:t>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>?</w:t>
      </w:r>
    </w:p>
    <w:p w14:paraId="4E65DC6B" w14:textId="17A6DFC2" w:rsidR="005C77F7" w:rsidRPr="00872A0F" w:rsidRDefault="00872A0F" w:rsidP="00E60C8B">
      <w:pPr>
        <w:pStyle w:val="Sta"/>
      </w:pPr>
      <w:proofErr w:type="spellStart"/>
      <w:r>
        <w:t>DaVinci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je postprodukční software původně vyvíjený </w:t>
      </w:r>
      <w:r w:rsidRPr="00872A0F">
        <w:rPr>
          <w:i/>
          <w:iCs/>
        </w:rPr>
        <w:t>da Vinci Systems</w:t>
      </w:r>
      <w:r>
        <w:rPr>
          <w:i/>
          <w:iCs/>
        </w:rPr>
        <w:t xml:space="preserve"> </w:t>
      </w:r>
      <w:r w:rsidRPr="00872A0F">
        <w:t xml:space="preserve">ale momentálně patří společnosti </w:t>
      </w:r>
      <w:proofErr w:type="spellStart"/>
      <w:r w:rsidRPr="00872A0F">
        <w:rPr>
          <w:i/>
          <w:iCs/>
        </w:rPr>
        <w:t>Blackmagic</w:t>
      </w:r>
      <w:proofErr w:type="spellEnd"/>
      <w:r w:rsidRPr="00872A0F">
        <w:rPr>
          <w:i/>
          <w:iCs/>
        </w:rPr>
        <w:t xml:space="preserve"> Design</w:t>
      </w:r>
      <w:r>
        <w:rPr>
          <w:i/>
          <w:iCs/>
        </w:rPr>
        <w:t xml:space="preserve">. </w:t>
      </w:r>
      <w:r>
        <w:t xml:space="preserve">Původním zaměřením </w:t>
      </w:r>
      <w:proofErr w:type="spellStart"/>
      <w:r>
        <w:t>DaVinci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byla korekce barev, ale po převzetím </w:t>
      </w:r>
      <w:proofErr w:type="spellStart"/>
      <w:r>
        <w:t>Blackmagic</w:t>
      </w:r>
      <w:proofErr w:type="spellEnd"/>
      <w:r>
        <w:t xml:space="preserve"> Design, se vývoj programu stočil směrem k plnohodnotnému programu na střih a úpravu videí. Momentálně program umí všechno od jednoduchého střihu videí, přes zvukový design až po efekty, hodné filmů. </w:t>
      </w:r>
      <w:r w:rsidR="003D6993">
        <w:t xml:space="preserve">Některé z funkcí, ale bohužel nejsou dostupné v neplacené verzi tohoto programu. Plná verze se nazývá </w:t>
      </w:r>
      <w:proofErr w:type="spellStart"/>
      <w:r w:rsidR="003D6993" w:rsidRPr="003D6993">
        <w:t>DaVinci</w:t>
      </w:r>
      <w:proofErr w:type="spellEnd"/>
      <w:r w:rsidR="003D6993" w:rsidRPr="003D6993">
        <w:t xml:space="preserve"> </w:t>
      </w:r>
      <w:proofErr w:type="spellStart"/>
      <w:r w:rsidR="003D6993" w:rsidRPr="003D6993">
        <w:t>Resolve</w:t>
      </w:r>
      <w:proofErr w:type="spellEnd"/>
      <w:r w:rsidR="003D6993" w:rsidRPr="003D6993">
        <w:t xml:space="preserve"> Studio</w:t>
      </w:r>
      <w:r w:rsidR="003D6993">
        <w:t>, ale toho se tato rovníková práce nebude týkat.</w:t>
      </w:r>
      <w:r w:rsidR="001B7F36">
        <w:t xml:space="preserve"> </w:t>
      </w:r>
    </w:p>
    <w:p w14:paraId="34C5D1B5" w14:textId="53A486A5" w:rsidR="005C77F7" w:rsidRDefault="001B7F36" w:rsidP="00411E8C">
      <w:pPr>
        <w:pStyle w:val="Podkapitola"/>
        <w:numPr>
          <w:ilvl w:val="1"/>
          <w:numId w:val="8"/>
        </w:numPr>
      </w:pPr>
      <w:proofErr w:type="spellStart"/>
      <w:r>
        <w:t>Blackmagic</w:t>
      </w:r>
      <w:proofErr w:type="spellEnd"/>
      <w:r>
        <w:t xml:space="preserve"> Design</w:t>
      </w:r>
    </w:p>
    <w:p w14:paraId="60E3E5B9" w14:textId="77777777" w:rsidR="00307B1F" w:rsidRDefault="000438AB" w:rsidP="00307B1F">
      <w:pPr>
        <w:pStyle w:val="Sta"/>
      </w:pPr>
      <w:proofErr w:type="spellStart"/>
      <w:r>
        <w:t>Blackmagic</w:t>
      </w:r>
      <w:proofErr w:type="spellEnd"/>
      <w:r>
        <w:t xml:space="preserve"> Design je australská společnost založena v roce 2001 </w:t>
      </w:r>
      <w:r>
        <w:t xml:space="preserve">Grantem </w:t>
      </w:r>
      <w:proofErr w:type="spellStart"/>
      <w:r>
        <w:t>Pettym</w:t>
      </w:r>
      <w:proofErr w:type="spellEnd"/>
      <w:r>
        <w:t>. Zaměřuje se především na výrobu videotechniky, od profesionálních kamer až po speciální panely, které zpříjemňují a urychlují práci v </w:t>
      </w:r>
      <w:proofErr w:type="spellStart"/>
      <w:r>
        <w:t>DaVinci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. </w:t>
      </w:r>
      <w:proofErr w:type="spellStart"/>
      <w:r>
        <w:t>Blackmagic</w:t>
      </w:r>
      <w:proofErr w:type="spellEnd"/>
      <w:r>
        <w:t xml:space="preserve"> Design je v oboru známá značka, která zaručuje kvalitu.</w:t>
      </w:r>
      <w:r w:rsidR="0051606F">
        <w:t xml:space="preserve"> Ale protož je videotechnika velmi drahá, hlavně na této filmařské úrovni. Můžete očekávat, že některé kamery budou stát blízko k 10,000 dolarů.</w:t>
      </w:r>
      <w:bookmarkStart w:id="3" w:name="_Toc286557230"/>
      <w:bookmarkStart w:id="4" w:name="_Toc286561883"/>
      <w:bookmarkStart w:id="5" w:name="_Toc459976517"/>
    </w:p>
    <w:bookmarkEnd w:id="3"/>
    <w:bookmarkEnd w:id="4"/>
    <w:bookmarkEnd w:id="5"/>
    <w:p w14:paraId="518AC366" w14:textId="3D64EF1E" w:rsidR="0072471D" w:rsidRDefault="00A550C7" w:rsidP="00AB4543">
      <w:pPr>
        <w:pStyle w:val="Kapitola"/>
      </w:pPr>
      <w:r>
        <w:lastRenderedPageBreak/>
        <w:t>Interface</w:t>
      </w:r>
    </w:p>
    <w:p w14:paraId="5376FD44" w14:textId="54D28936" w:rsidR="0072471D" w:rsidRDefault="00A550C7" w:rsidP="00E60C8B">
      <w:pPr>
        <w:pStyle w:val="Sta"/>
      </w:pPr>
      <w:r>
        <w:t xml:space="preserve">Rozhraní </w:t>
      </w:r>
      <w:proofErr w:type="spellStart"/>
      <w:r>
        <w:t>DaVinci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je v hodně ohledech velmi podobné ostatním postprodukčním programům jako je </w:t>
      </w:r>
      <w:proofErr w:type="spellStart"/>
      <w:r>
        <w:t>Premiere</w:t>
      </w:r>
      <w:proofErr w:type="spellEnd"/>
      <w:r>
        <w:t xml:space="preserve"> Pro,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nebo</w:t>
      </w:r>
      <w:r w:rsidR="00375F5B">
        <w:t xml:space="preserve"> </w:t>
      </w:r>
      <w:r w:rsidR="00375F5B" w:rsidRPr="00375F5B">
        <w:t>Vegas Pro</w:t>
      </w:r>
      <w:r w:rsidR="005E4939">
        <w:t xml:space="preserve">. V některých věcech se ale velmi </w:t>
      </w:r>
      <w:r w:rsidR="00FA43C1">
        <w:t>liší,</w:t>
      </w:r>
      <w:r w:rsidR="005E4939">
        <w:t xml:space="preserve"> a to například v</w:t>
      </w:r>
      <w:r w:rsidR="00FA43C1">
        <w:t> </w:t>
      </w:r>
      <w:proofErr w:type="spellStart"/>
      <w:r w:rsidR="00FA43C1">
        <w:t>Cut</w:t>
      </w:r>
      <w:proofErr w:type="spellEnd"/>
      <w:r w:rsidR="00FA43C1">
        <w:t xml:space="preserve"> nebo </w:t>
      </w:r>
      <w:proofErr w:type="spellStart"/>
      <w:r w:rsidR="00FA43C1">
        <w:t>Fusion</w:t>
      </w:r>
      <w:proofErr w:type="spellEnd"/>
      <w:r w:rsidR="00FA43C1">
        <w:t xml:space="preserve"> </w:t>
      </w:r>
      <w:proofErr w:type="spellStart"/>
      <w:r w:rsidR="00FA43C1">
        <w:t>pages</w:t>
      </w:r>
      <w:proofErr w:type="spellEnd"/>
      <w:r w:rsidR="00FA43C1">
        <w:t>, které rozeberu později.</w:t>
      </w:r>
    </w:p>
    <w:p w14:paraId="16DEF20C" w14:textId="2BE6C4EB" w:rsidR="001A43DE" w:rsidRDefault="0071120F" w:rsidP="00411E8C">
      <w:pPr>
        <w:pStyle w:val="Podkapitola"/>
      </w:pPr>
      <w:r>
        <w:t>Project Manager</w:t>
      </w:r>
    </w:p>
    <w:p w14:paraId="2C0AB8C6" w14:textId="247736A1" w:rsidR="00FA43C1" w:rsidRPr="00FA43C1" w:rsidRDefault="00FA43C1" w:rsidP="00FA43C1">
      <w:pPr>
        <w:pStyle w:val="Sta"/>
      </w:pPr>
      <w:r>
        <w:t xml:space="preserve">Při každém zapnutí programu, se nám nejdříve otevře </w:t>
      </w:r>
      <w:proofErr w:type="spellStart"/>
      <w:r>
        <w:t>project</w:t>
      </w:r>
      <w:proofErr w:type="spellEnd"/>
      <w:r>
        <w:t xml:space="preserve"> manager. Zde se dá jednoduše otevřít nebo smazat existující </w:t>
      </w:r>
      <w:r w:rsidR="00FA32FD">
        <w:t>projekt</w:t>
      </w:r>
      <w:r>
        <w:t>, anebo vytvořit úplně nový.</w:t>
      </w:r>
    </w:p>
    <w:p w14:paraId="01F86FC2" w14:textId="69A9C4F1" w:rsidR="001A43DE" w:rsidRDefault="00FA32FD" w:rsidP="00FA32FD">
      <w:pPr>
        <w:pStyle w:val="Podkapitola"/>
      </w:pPr>
      <w:r>
        <w:t xml:space="preserve">Media </w:t>
      </w:r>
      <w:proofErr w:type="spellStart"/>
      <w:r>
        <w:t>page</w:t>
      </w:r>
      <w:proofErr w:type="spellEnd"/>
    </w:p>
    <w:p w14:paraId="32E41E33" w14:textId="153197D8" w:rsidR="001A43DE" w:rsidRDefault="00FA32FD" w:rsidP="00E60C8B">
      <w:pPr>
        <w:pStyle w:val="Sta"/>
      </w:pPr>
      <w:r>
        <w:t xml:space="preserve">Media </w:t>
      </w:r>
      <w:proofErr w:type="spellStart"/>
      <w:r>
        <w:t>page</w:t>
      </w:r>
      <w:proofErr w:type="spellEnd"/>
      <w:r>
        <w:t xml:space="preserve"> se využívá pro importování materiálů, se kterými </w:t>
      </w:r>
      <w:r w:rsidR="00C565C5">
        <w:t>plánujeme</w:t>
      </w:r>
      <w:r>
        <w:t xml:space="preserve"> dál pracovat. Tyto materiály se v </w:t>
      </w:r>
      <w:proofErr w:type="spellStart"/>
      <w:r>
        <w:t>meda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dají velmi lehce protřídit, pokud máme.</w:t>
      </w:r>
    </w:p>
    <w:p w14:paraId="7C06C570" w14:textId="34AB1C4B" w:rsidR="00FA32FD" w:rsidRDefault="00FA32FD" w:rsidP="00E60C8B">
      <w:pPr>
        <w:pStyle w:val="Sta"/>
      </w:pPr>
      <w:r>
        <w:t xml:space="preserve">Při importování prvního videa se nás </w:t>
      </w:r>
      <w:proofErr w:type="spellStart"/>
      <w:r>
        <w:t>DaVinci</w:t>
      </w:r>
      <w:proofErr w:type="spellEnd"/>
      <w:r>
        <w:t xml:space="preserve"> zeptá, jestli chceme změnit snímky za sekundu projektu, v případě, že se </w:t>
      </w:r>
      <w:r w:rsidR="00C565C5">
        <w:t>neshodují</w:t>
      </w:r>
      <w:r>
        <w:t>.</w:t>
      </w:r>
    </w:p>
    <w:p w14:paraId="15098FC4" w14:textId="0737AB9E" w:rsidR="00FA32FD" w:rsidRDefault="00FA32FD" w:rsidP="00E60C8B">
      <w:pPr>
        <w:pStyle w:val="Sta"/>
      </w:pPr>
      <w:r>
        <w:t xml:space="preserve">Media </w:t>
      </w:r>
      <w:proofErr w:type="spellStart"/>
      <w:r>
        <w:t>page</w:t>
      </w:r>
      <w:proofErr w:type="spellEnd"/>
      <w:r>
        <w:t xml:space="preserve"> se hodí převážně u větších projektů. Při stříhání jednoduchého videa s málo materiály, je prakticky zbytečná</w:t>
      </w:r>
      <w:r w:rsidR="00C565C5">
        <w:t>.</w:t>
      </w:r>
    </w:p>
    <w:p w14:paraId="74675142" w14:textId="77777777" w:rsidR="001A43DE" w:rsidRDefault="001A43DE" w:rsidP="00307B1F">
      <w:pPr>
        <w:pStyle w:val="Podpodkapitola"/>
      </w:pPr>
      <w:bookmarkStart w:id="6" w:name="_Toc286557233"/>
      <w:bookmarkStart w:id="7" w:name="_Toc286561886"/>
      <w:bookmarkStart w:id="8" w:name="_Toc459976520"/>
      <w:r>
        <w:t xml:space="preserve">Ještě další </w:t>
      </w:r>
      <w:proofErr w:type="spellStart"/>
      <w:r>
        <w:t>podpodkapitola</w:t>
      </w:r>
      <w:bookmarkEnd w:id="6"/>
      <w:bookmarkEnd w:id="7"/>
      <w:bookmarkEnd w:id="8"/>
      <w:proofErr w:type="spellEnd"/>
    </w:p>
    <w:p w14:paraId="3AA553CD" w14:textId="77777777" w:rsidR="001A43DE" w:rsidRDefault="001A43DE" w:rsidP="00E60C8B">
      <w:pPr>
        <w:pStyle w:val="Sta"/>
      </w:pPr>
      <w:r>
        <w:t>Text</w:t>
      </w:r>
    </w:p>
    <w:p w14:paraId="738CBF01" w14:textId="76C935E5" w:rsidR="001A43DE" w:rsidRDefault="00307B1F" w:rsidP="00AB4543">
      <w:pPr>
        <w:pStyle w:val="Kapitola"/>
      </w:pPr>
      <w:r>
        <w:lastRenderedPageBreak/>
        <w:t>Tvorba webu</w:t>
      </w:r>
    </w:p>
    <w:p w14:paraId="798879E7" w14:textId="77777777" w:rsidR="001A43DE" w:rsidRDefault="001A43DE" w:rsidP="00E60C8B">
      <w:pPr>
        <w:pStyle w:val="Sta"/>
      </w:pPr>
      <w:r w:rsidRPr="003635F8">
        <w:t>Text</w:t>
      </w:r>
    </w:p>
    <w:p w14:paraId="03B98C88" w14:textId="77777777" w:rsidR="003635F8" w:rsidRDefault="003635F8" w:rsidP="00E60C8B">
      <w:pPr>
        <w:pStyle w:val="Sta"/>
        <w:numPr>
          <w:ilvl w:val="0"/>
          <w:numId w:val="9"/>
        </w:numPr>
      </w:pPr>
      <w:r>
        <w:t>Číslovaný seznam</w:t>
      </w:r>
    </w:p>
    <w:p w14:paraId="0050E965" w14:textId="77777777" w:rsidR="006B0A99" w:rsidRDefault="006B0A99" w:rsidP="006B0A99">
      <w:pPr>
        <w:pStyle w:val="Sta"/>
        <w:numPr>
          <w:ilvl w:val="1"/>
          <w:numId w:val="9"/>
        </w:numPr>
      </w:pPr>
      <w:r>
        <w:t>Další úroveň</w:t>
      </w:r>
    </w:p>
    <w:p w14:paraId="3B166CB5" w14:textId="77777777" w:rsidR="006B0A99" w:rsidRDefault="006B0A99" w:rsidP="006B0A99">
      <w:pPr>
        <w:pStyle w:val="Sta"/>
        <w:numPr>
          <w:ilvl w:val="1"/>
          <w:numId w:val="9"/>
        </w:numPr>
      </w:pPr>
      <w:r>
        <w:t>Další úroveň</w:t>
      </w:r>
    </w:p>
    <w:p w14:paraId="66552B41" w14:textId="77777777" w:rsidR="006B0A99" w:rsidRDefault="000203DC" w:rsidP="006B0A99">
      <w:pPr>
        <w:pStyle w:val="Sta"/>
        <w:numPr>
          <w:ilvl w:val="0"/>
          <w:numId w:val="9"/>
        </w:numPr>
      </w:pPr>
      <w:r>
        <w:t>Číslovaný seznam</w:t>
      </w:r>
    </w:p>
    <w:p w14:paraId="6C693A1F" w14:textId="77777777" w:rsidR="000203DC" w:rsidRDefault="000203DC" w:rsidP="000203DC">
      <w:pPr>
        <w:pStyle w:val="Sta"/>
        <w:numPr>
          <w:ilvl w:val="0"/>
          <w:numId w:val="9"/>
        </w:numPr>
      </w:pPr>
      <w:r>
        <w:t>Číslovaný seznam</w:t>
      </w:r>
    </w:p>
    <w:p w14:paraId="1BE7AB7A" w14:textId="77777777" w:rsidR="003635F8" w:rsidRDefault="003635F8" w:rsidP="000203DC">
      <w:pPr>
        <w:pStyle w:val="Sta"/>
      </w:pPr>
      <w:r>
        <w:t>Text</w:t>
      </w:r>
    </w:p>
    <w:p w14:paraId="21AA36AC" w14:textId="77777777" w:rsidR="005A62F9" w:rsidRDefault="005A62F9" w:rsidP="005A62F9">
      <w:pPr>
        <w:pStyle w:val="Podkapitola"/>
      </w:pPr>
      <w:bookmarkStart w:id="9" w:name="_Toc459976522"/>
      <w:r>
        <w:t>Podkapitola</w:t>
      </w:r>
      <w:bookmarkEnd w:id="9"/>
    </w:p>
    <w:p w14:paraId="1A0025AD" w14:textId="77777777" w:rsidR="003635F8" w:rsidRDefault="003635F8" w:rsidP="00E60C8B">
      <w:pPr>
        <w:pStyle w:val="Sta"/>
        <w:numPr>
          <w:ilvl w:val="0"/>
          <w:numId w:val="10"/>
        </w:numPr>
      </w:pPr>
      <w:r>
        <w:t>Odrážky</w:t>
      </w:r>
    </w:p>
    <w:p w14:paraId="12B21260" w14:textId="77777777" w:rsidR="006B0A99" w:rsidRDefault="006B0A99" w:rsidP="006B0A99">
      <w:pPr>
        <w:pStyle w:val="Sta"/>
        <w:numPr>
          <w:ilvl w:val="1"/>
          <w:numId w:val="10"/>
        </w:numPr>
      </w:pPr>
      <w:r>
        <w:t>Další odrážky</w:t>
      </w:r>
    </w:p>
    <w:p w14:paraId="5477AD03" w14:textId="77777777" w:rsidR="006B0A99" w:rsidRDefault="006B0A99" w:rsidP="006B0A99">
      <w:pPr>
        <w:pStyle w:val="Sta"/>
        <w:numPr>
          <w:ilvl w:val="2"/>
          <w:numId w:val="10"/>
        </w:numPr>
      </w:pPr>
      <w:r>
        <w:t>Další, další odrážky</w:t>
      </w:r>
    </w:p>
    <w:p w14:paraId="0E353884" w14:textId="77777777" w:rsidR="006B0A99" w:rsidRDefault="006B0A99" w:rsidP="006B0A99">
      <w:pPr>
        <w:pStyle w:val="Sta"/>
        <w:numPr>
          <w:ilvl w:val="2"/>
          <w:numId w:val="10"/>
        </w:numPr>
      </w:pPr>
      <w:r>
        <w:t>Další, další odrážky</w:t>
      </w:r>
    </w:p>
    <w:p w14:paraId="2AC5CD10" w14:textId="77777777" w:rsidR="006B0A99" w:rsidRDefault="006B0A99" w:rsidP="006B0A99">
      <w:pPr>
        <w:pStyle w:val="Sta"/>
        <w:numPr>
          <w:ilvl w:val="1"/>
          <w:numId w:val="10"/>
        </w:numPr>
      </w:pPr>
      <w:r>
        <w:t>Další odrážky</w:t>
      </w:r>
    </w:p>
    <w:p w14:paraId="01589FA1" w14:textId="77777777" w:rsidR="003635F8" w:rsidRDefault="003635F8" w:rsidP="00E60C8B">
      <w:pPr>
        <w:pStyle w:val="Sta"/>
        <w:numPr>
          <w:ilvl w:val="0"/>
          <w:numId w:val="10"/>
        </w:numPr>
      </w:pPr>
      <w:r>
        <w:t>Odrážky</w:t>
      </w:r>
    </w:p>
    <w:p w14:paraId="3FF09B89" w14:textId="77777777" w:rsidR="008868F3" w:rsidRDefault="003635F8" w:rsidP="00E60C8B">
      <w:pPr>
        <w:pStyle w:val="Sta"/>
        <w:numPr>
          <w:ilvl w:val="0"/>
          <w:numId w:val="10"/>
        </w:numPr>
      </w:pPr>
      <w:r>
        <w:t>Odrážky</w:t>
      </w:r>
    </w:p>
    <w:p w14:paraId="0C8BAB85" w14:textId="77777777" w:rsidR="003635F8" w:rsidRDefault="003635F8" w:rsidP="00E60C8B">
      <w:pPr>
        <w:pStyle w:val="Sta"/>
      </w:pPr>
      <w:r>
        <w:t>Text</w:t>
      </w:r>
    </w:p>
    <w:p w14:paraId="653FB69A" w14:textId="77777777" w:rsidR="006B0A99" w:rsidRDefault="008868F3" w:rsidP="006B0A99">
      <w:pPr>
        <w:pStyle w:val="Sta"/>
        <w:numPr>
          <w:ilvl w:val="0"/>
          <w:numId w:val="11"/>
        </w:numPr>
      </w:pPr>
      <w:r>
        <w:t>Jiný seznam</w:t>
      </w:r>
    </w:p>
    <w:p w14:paraId="584D0F01" w14:textId="77777777" w:rsidR="008868F3" w:rsidRDefault="008868F3" w:rsidP="00E60C8B">
      <w:pPr>
        <w:pStyle w:val="Sta"/>
        <w:numPr>
          <w:ilvl w:val="0"/>
          <w:numId w:val="11"/>
        </w:numPr>
      </w:pPr>
      <w:r>
        <w:t>Jiný seznam</w:t>
      </w:r>
    </w:p>
    <w:p w14:paraId="1F458A22" w14:textId="77777777" w:rsidR="008868F3" w:rsidRDefault="008868F3" w:rsidP="00E60C8B">
      <w:pPr>
        <w:pStyle w:val="Sta"/>
        <w:numPr>
          <w:ilvl w:val="0"/>
          <w:numId w:val="11"/>
        </w:numPr>
      </w:pPr>
      <w:r>
        <w:t>Jiný seznam</w:t>
      </w:r>
    </w:p>
    <w:p w14:paraId="49D0FBFD" w14:textId="77777777" w:rsidR="008868F3" w:rsidRDefault="008868F3" w:rsidP="00E60C8B">
      <w:pPr>
        <w:pStyle w:val="Sta"/>
      </w:pPr>
      <w:r>
        <w:t>Text</w:t>
      </w:r>
    </w:p>
    <w:p w14:paraId="715FF73E" w14:textId="77777777" w:rsidR="008868F3" w:rsidRDefault="008868F3" w:rsidP="008868F3">
      <w:pPr>
        <w:pStyle w:val="Pkladkdu"/>
      </w:pPr>
      <w:r>
        <w:t>Zdrojový kód nebo jiná ukázka strojového výpisu</w:t>
      </w:r>
    </w:p>
    <w:p w14:paraId="099CF9AA" w14:textId="77777777" w:rsidR="008868F3" w:rsidRDefault="008868F3" w:rsidP="008868F3">
      <w:pPr>
        <w:pStyle w:val="Pkladkdu"/>
      </w:pPr>
      <w:r>
        <w:t>Děleno i na více kapitol…</w:t>
      </w:r>
    </w:p>
    <w:p w14:paraId="6622B736" w14:textId="77777777" w:rsidR="008868F3" w:rsidRDefault="008868F3" w:rsidP="00E60C8B">
      <w:pPr>
        <w:pStyle w:val="Sta"/>
      </w:pPr>
      <w:r>
        <w:t>Text</w:t>
      </w:r>
    </w:p>
    <w:p w14:paraId="5CDB8542" w14:textId="77777777" w:rsidR="006B0A99" w:rsidRDefault="006B0A99" w:rsidP="006B0A99">
      <w:pPr>
        <w:pStyle w:val="Sta"/>
        <w:numPr>
          <w:ilvl w:val="0"/>
          <w:numId w:val="19"/>
        </w:numPr>
      </w:pPr>
      <w:r>
        <w:t>klasický seznam</w:t>
      </w:r>
    </w:p>
    <w:p w14:paraId="6C940B5E" w14:textId="77777777" w:rsidR="006B0A99" w:rsidRDefault="006B0A99" w:rsidP="006B0A99">
      <w:pPr>
        <w:pStyle w:val="Sta"/>
        <w:numPr>
          <w:ilvl w:val="1"/>
          <w:numId w:val="19"/>
        </w:numPr>
      </w:pPr>
      <w:r>
        <w:t>víceúrovňový</w:t>
      </w:r>
    </w:p>
    <w:p w14:paraId="0684FF8D" w14:textId="77777777" w:rsidR="001A43DE" w:rsidRDefault="001A43DE" w:rsidP="001A43DE">
      <w:pPr>
        <w:pStyle w:val="Neslovankapitola"/>
      </w:pPr>
      <w:bookmarkStart w:id="10" w:name="_Toc286557235"/>
      <w:bookmarkStart w:id="11" w:name="_Toc286561888"/>
      <w:bookmarkStart w:id="12" w:name="_Toc459976523"/>
      <w:r>
        <w:lastRenderedPageBreak/>
        <w:t>Závěr</w:t>
      </w:r>
      <w:bookmarkEnd w:id="10"/>
      <w:bookmarkEnd w:id="11"/>
      <w:bookmarkEnd w:id="12"/>
    </w:p>
    <w:p w14:paraId="374C7500" w14:textId="77777777" w:rsidR="001A43DE" w:rsidRPr="001D7BF6" w:rsidRDefault="00E33E77" w:rsidP="00E60C8B">
      <w:pPr>
        <w:pStyle w:val="Sta"/>
      </w:pPr>
      <w:r w:rsidRPr="001D7BF6">
        <w:t>Tak jsem to dokázal!</w:t>
      </w:r>
      <w:r w:rsidR="001D7BF6" w:rsidRPr="001D7BF6">
        <w:t xml:space="preserve"> A teď ještě, co jsem mohl udělat jinak a jak by se dalo v práci pokračovat.</w:t>
      </w:r>
    </w:p>
    <w:p w14:paraId="0B31645C" w14:textId="77777777" w:rsidR="001D7BF6" w:rsidRDefault="001D7BF6" w:rsidP="001D7BF6">
      <w:pPr>
        <w:pStyle w:val="Neslovankapitola"/>
      </w:pPr>
      <w:bookmarkStart w:id="13" w:name="_Toc459976524"/>
      <w:r>
        <w:lastRenderedPageBreak/>
        <w:t>Seznam obrázků</w:t>
      </w:r>
      <w:bookmarkEnd w:id="13"/>
    </w:p>
    <w:p w14:paraId="00E3CB5B" w14:textId="77777777" w:rsidR="001D7BF6" w:rsidRPr="001D7BF6" w:rsidRDefault="00B34F04" w:rsidP="001D7BF6">
      <w:pPr>
        <w:pStyle w:val="Sta"/>
      </w:pPr>
      <w:r>
        <w:fldChar w:fldCharType="begin"/>
      </w:r>
      <w:r>
        <w:instrText xml:space="preserve"> TOC \h \z \c "Obrázek" </w:instrText>
      </w:r>
      <w:r>
        <w:fldChar w:fldCharType="separate"/>
      </w:r>
      <w:r w:rsidR="001D7BF6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3DFD22CC" w14:textId="77777777" w:rsidR="00EC3F4F" w:rsidRDefault="001D7BF6" w:rsidP="001D7BF6">
      <w:pPr>
        <w:pStyle w:val="Neslovankapitola"/>
      </w:pPr>
      <w:bookmarkStart w:id="14" w:name="_Toc459976525"/>
      <w:r>
        <w:lastRenderedPageBreak/>
        <w:t>Použitá literatura</w:t>
      </w:r>
      <w:bookmarkEnd w:id="14"/>
    </w:p>
    <w:p w14:paraId="332CC38E" w14:textId="77777777" w:rsidR="005A2F14" w:rsidRDefault="001D7BF6" w:rsidP="005A2F14">
      <w:pPr>
        <w:pStyle w:val="Bibliografie"/>
        <w:rPr>
          <w:noProof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5A2F14">
        <w:rPr>
          <w:noProof/>
        </w:rPr>
        <w:t xml:space="preserve">1. </w:t>
      </w:r>
      <w:r w:rsidR="005A2F14">
        <w:rPr>
          <w:b/>
          <w:bCs/>
          <w:noProof/>
        </w:rPr>
        <w:t>učitelé SPŠSE.</w:t>
      </w:r>
      <w:r w:rsidR="005A2F14">
        <w:rPr>
          <w:noProof/>
        </w:rPr>
        <w:t xml:space="preserve"> Úvod. </w:t>
      </w:r>
      <w:r w:rsidR="005A2F14">
        <w:rPr>
          <w:i/>
          <w:iCs/>
          <w:noProof/>
        </w:rPr>
        <w:t xml:space="preserve">SPŠSE a VOŠ Liberec. </w:t>
      </w:r>
      <w:r w:rsidR="005A2F14">
        <w:rPr>
          <w:noProof/>
        </w:rPr>
        <w:t>[Online] 01. 09 2016. [Citace: 01. 09 2016.] https://www.pslib.cz.</w:t>
      </w:r>
    </w:p>
    <w:p w14:paraId="5756DC8D" w14:textId="77777777" w:rsidR="001D7BF6" w:rsidRPr="001D7BF6" w:rsidRDefault="001D7BF6" w:rsidP="005A2F14">
      <w:pPr>
        <w:pStyle w:val="Sta"/>
      </w:pPr>
      <w:r>
        <w:fldChar w:fldCharType="end"/>
      </w:r>
    </w:p>
    <w:p w14:paraId="3A57EF61" w14:textId="77777777" w:rsidR="001D7BF6" w:rsidRDefault="001D7BF6" w:rsidP="00E60C8B">
      <w:pPr>
        <w:pStyle w:val="Sta"/>
      </w:pPr>
    </w:p>
    <w:p w14:paraId="5A873421" w14:textId="77777777" w:rsidR="00EC3F4F" w:rsidRPr="00EC3F4F" w:rsidRDefault="00EC3F4F" w:rsidP="00E60C8B">
      <w:pPr>
        <w:pStyle w:val="Sta"/>
        <w:sectPr w:rsidR="00EC3F4F" w:rsidRPr="00EC3F4F" w:rsidSect="00E33E77">
          <w:headerReference w:type="even" r:id="rId12"/>
          <w:footerReference w:type="default" r:id="rId13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0FE7B24E" w14:textId="77777777" w:rsidR="00A30F80" w:rsidRDefault="001D7BF6" w:rsidP="00A30F80">
      <w:pPr>
        <w:pStyle w:val="Ploha"/>
      </w:pPr>
      <w:bookmarkStart w:id="15" w:name="_Toc459976526"/>
      <w:r>
        <w:lastRenderedPageBreak/>
        <w:t>Seznam přiložených souborů</w:t>
      </w:r>
      <w:bookmarkEnd w:id="15"/>
    </w:p>
    <w:p w14:paraId="46B0056B" w14:textId="77777777" w:rsidR="008A58B3" w:rsidRDefault="008A58B3" w:rsidP="00E60C8B">
      <w:pPr>
        <w:pStyle w:val="Sta"/>
      </w:pPr>
      <w:r>
        <w:t>Text</w:t>
      </w:r>
    </w:p>
    <w:p w14:paraId="69CCC4B7" w14:textId="77777777" w:rsidR="008A58B3" w:rsidRPr="00A30F80" w:rsidRDefault="008A58B3" w:rsidP="008A58B3">
      <w:pPr>
        <w:pStyle w:val="Ploha"/>
      </w:pPr>
      <w:bookmarkStart w:id="16" w:name="_Toc459976527"/>
      <w:r>
        <w:lastRenderedPageBreak/>
        <w:t>Další příloha</w:t>
      </w:r>
      <w:bookmarkEnd w:id="16"/>
    </w:p>
    <w:sectPr w:rsidR="008A58B3" w:rsidRPr="00A30F80" w:rsidSect="00E33E77">
      <w:footerReference w:type="default" r:id="rId14"/>
      <w:pgSz w:w="11907" w:h="16840" w:code="9"/>
      <w:pgMar w:top="899" w:right="1418" w:bottom="107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DEA9E" w14:textId="77777777" w:rsidR="00FD0D9E" w:rsidRDefault="00FD0D9E">
      <w:r>
        <w:separator/>
      </w:r>
    </w:p>
  </w:endnote>
  <w:endnote w:type="continuationSeparator" w:id="0">
    <w:p w14:paraId="065ECE7E" w14:textId="77777777" w:rsidR="00FD0D9E" w:rsidRDefault="00FD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B3B5" w14:textId="77777777" w:rsidR="005561FB" w:rsidRDefault="005561FB">
    <w:pPr>
      <w:pStyle w:val="Zpa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08D04" w14:textId="77777777" w:rsidR="007A1263" w:rsidRDefault="005561FB" w:rsidP="003E5E15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328A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C630" w14:textId="77777777" w:rsidR="00EC3F4F" w:rsidRDefault="00EC3F4F" w:rsidP="003E5E15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48328A">
      <w:rPr>
        <w:noProof/>
      </w:rPr>
      <w:t>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A5C41" w14:textId="77777777" w:rsidR="00FD0D9E" w:rsidRDefault="00FD0D9E">
      <w:r>
        <w:separator/>
      </w:r>
    </w:p>
  </w:footnote>
  <w:footnote w:type="continuationSeparator" w:id="0">
    <w:p w14:paraId="35FF1F31" w14:textId="77777777" w:rsidR="00FD0D9E" w:rsidRDefault="00FD0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6C39" w14:textId="512FBB2F" w:rsidR="005561FB" w:rsidRDefault="00CD1B2E">
    <w:pPr>
      <w:pStyle w:val="Zhlav"/>
    </w:pPr>
    <w:proofErr w:type="spellStart"/>
    <w:r w:rsidRPr="00CD1B2E">
      <w:t>Repozitář</w:t>
    </w:r>
    <w:proofErr w:type="spellEnd"/>
    <w:r w:rsidRPr="00CD1B2E">
      <w:t xml:space="preserve"> výukových materiálů pro </w:t>
    </w:r>
    <w:proofErr w:type="spellStart"/>
    <w:r w:rsidRPr="00CD1B2E">
      <w:t>DaVinci</w:t>
    </w:r>
    <w:proofErr w:type="spellEnd"/>
    <w:r w:rsidRPr="00CD1B2E">
      <w:t xml:space="preserve"> </w:t>
    </w:r>
    <w:proofErr w:type="spellStart"/>
    <w:r w:rsidRPr="00CD1B2E">
      <w:t>Resolv</w:t>
    </w:r>
    <w:r>
      <w:t>e</w:t>
    </w:r>
    <w:proofErr w:type="spellEnd"/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DE150" w14:textId="77777777" w:rsidR="00965687" w:rsidRDefault="00965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A7A"/>
    <w:multiLevelType w:val="hybridMultilevel"/>
    <w:tmpl w:val="F5F8C530"/>
    <w:lvl w:ilvl="0" w:tplc="C62C3FB2">
      <w:start w:val="1"/>
      <w:numFmt w:val="upperLetter"/>
      <w:pStyle w:val="Ploha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3518"/>
    <w:multiLevelType w:val="multilevel"/>
    <w:tmpl w:val="C958B55C"/>
    <w:styleLink w:val="seznam-odrky"/>
    <w:lvl w:ilvl="0">
      <w:start w:val="1"/>
      <w:numFmt w:val="bullet"/>
      <w:lvlText w:val="–"/>
      <w:lvlJc w:val="left"/>
      <w:pPr>
        <w:ind w:left="851" w:hanging="567"/>
      </w:pPr>
      <w:rPr>
        <w:rFonts w:ascii="Cambria" w:hAnsi="Cambria" w:hint="default"/>
        <w:sz w:val="24"/>
      </w:rPr>
    </w:lvl>
    <w:lvl w:ilvl="1">
      <w:start w:val="1"/>
      <w:numFmt w:val="bullet"/>
      <w:lvlText w:val="–"/>
      <w:lvlJc w:val="left"/>
      <w:pPr>
        <w:ind w:left="1418" w:hanging="567"/>
      </w:pPr>
      <w:rPr>
        <w:rFonts w:ascii="Cambria" w:hAnsi="Cambria" w:hint="default"/>
      </w:rPr>
    </w:lvl>
    <w:lvl w:ilvl="2">
      <w:start w:val="1"/>
      <w:numFmt w:val="bullet"/>
      <w:lvlText w:val="–"/>
      <w:lvlJc w:val="left"/>
      <w:pPr>
        <w:ind w:left="1985" w:hanging="567"/>
      </w:pPr>
      <w:rPr>
        <w:rFonts w:ascii="Cambria" w:hAnsi="Cambria" w:hint="default"/>
      </w:rPr>
    </w:lvl>
    <w:lvl w:ilvl="3">
      <w:start w:val="1"/>
      <w:numFmt w:val="bullet"/>
      <w:lvlText w:val="–"/>
      <w:lvlJc w:val="left"/>
      <w:pPr>
        <w:ind w:left="2552" w:hanging="567"/>
      </w:pPr>
      <w:rPr>
        <w:rFonts w:ascii="Cambria" w:hAnsi="Cambria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4445"/>
    <w:multiLevelType w:val="multilevel"/>
    <w:tmpl w:val="030AFDAC"/>
    <w:numStyleLink w:val="slaKapitol"/>
  </w:abstractNum>
  <w:abstractNum w:abstractNumId="3" w15:restartNumberingAfterBreak="0">
    <w:nsid w:val="0EF04CE1"/>
    <w:multiLevelType w:val="multilevel"/>
    <w:tmpl w:val="0D548B94"/>
    <w:styleLink w:val="selnseznam"/>
    <w:lvl w:ilvl="0">
      <w:start w:val="1"/>
      <w:numFmt w:val="decimal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18"/>
        </w:tabs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5081B02"/>
    <w:multiLevelType w:val="multilevel"/>
    <w:tmpl w:val="8B2C87D4"/>
    <w:styleLink w:val="seznam-abecedn"/>
    <w:lvl w:ilvl="0">
      <w:start w:val="1"/>
      <w:numFmt w:val="lowerLetter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B0545F9"/>
    <w:multiLevelType w:val="multilevel"/>
    <w:tmpl w:val="3FA4C320"/>
    <w:numStyleLink w:val="seznam-slovan"/>
  </w:abstractNum>
  <w:abstractNum w:abstractNumId="6" w15:restartNumberingAfterBreak="0">
    <w:nsid w:val="1B3E3E97"/>
    <w:multiLevelType w:val="multilevel"/>
    <w:tmpl w:val="3FA4C320"/>
    <w:styleLink w:val="seznam-slovan"/>
    <w:lvl w:ilvl="0">
      <w:start w:val="1"/>
      <w:numFmt w:val="decimal"/>
      <w:lvlText w:val="%1)"/>
      <w:lvlJc w:val="left"/>
      <w:pPr>
        <w:ind w:left="851" w:hanging="567"/>
      </w:pPr>
      <w:rPr>
        <w:rFonts w:ascii="Cambria" w:hAnsi="Cambria" w:hint="default"/>
        <w:color w:val="000000"/>
        <w:sz w:val="24"/>
      </w:rPr>
    </w:lvl>
    <w:lvl w:ilvl="1">
      <w:start w:val="1"/>
      <w:numFmt w:val="upperRoman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5F439B4"/>
    <w:multiLevelType w:val="multilevel"/>
    <w:tmpl w:val="030AFDAC"/>
    <w:styleLink w:val="slaKapitol"/>
    <w:lvl w:ilvl="0">
      <w:start w:val="1"/>
      <w:numFmt w:val="decimal"/>
      <w:pStyle w:val="Kapitola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Podkapitola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Podpodkapitola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A3E4148"/>
    <w:multiLevelType w:val="multilevel"/>
    <w:tmpl w:val="030AFDAC"/>
    <w:numStyleLink w:val="slaKapitol"/>
  </w:abstractNum>
  <w:abstractNum w:abstractNumId="9" w15:restartNumberingAfterBreak="0">
    <w:nsid w:val="324B15A9"/>
    <w:multiLevelType w:val="multilevel"/>
    <w:tmpl w:val="0D548B94"/>
    <w:numStyleLink w:val="selnseznam"/>
  </w:abstractNum>
  <w:abstractNum w:abstractNumId="10" w15:restartNumberingAfterBreak="0">
    <w:nsid w:val="336B5013"/>
    <w:multiLevelType w:val="multilevel"/>
    <w:tmpl w:val="0D548B94"/>
    <w:numStyleLink w:val="selnseznam"/>
  </w:abstractNum>
  <w:abstractNum w:abstractNumId="11" w15:restartNumberingAfterBreak="0">
    <w:nsid w:val="372549C1"/>
    <w:multiLevelType w:val="multilevel"/>
    <w:tmpl w:val="C958B55C"/>
    <w:numStyleLink w:val="seznam-odrky"/>
  </w:abstractNum>
  <w:abstractNum w:abstractNumId="12" w15:restartNumberingAfterBreak="0">
    <w:nsid w:val="3E5F0EB8"/>
    <w:multiLevelType w:val="hybridMultilevel"/>
    <w:tmpl w:val="BDF849F0"/>
    <w:lvl w:ilvl="0" w:tplc="0F546E9A">
      <w:start w:val="1"/>
      <w:numFmt w:val="decimal"/>
      <w:pStyle w:val="Zdroj"/>
      <w:lvlText w:val="[%1]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3C52B8E"/>
    <w:multiLevelType w:val="multilevel"/>
    <w:tmpl w:val="8B2C87D4"/>
    <w:numStyleLink w:val="seznam-abecedn"/>
  </w:abstractNum>
  <w:abstractNum w:abstractNumId="14" w15:restartNumberingAfterBreak="0">
    <w:nsid w:val="45273C7F"/>
    <w:multiLevelType w:val="multilevel"/>
    <w:tmpl w:val="56A801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50D48"/>
    <w:multiLevelType w:val="multilevel"/>
    <w:tmpl w:val="030AFDAC"/>
    <w:numStyleLink w:val="slaKapitol"/>
  </w:abstractNum>
  <w:abstractNum w:abstractNumId="16" w15:restartNumberingAfterBreak="0">
    <w:nsid w:val="6756147F"/>
    <w:multiLevelType w:val="multilevel"/>
    <w:tmpl w:val="3FA4C320"/>
    <w:numStyleLink w:val="seznam-slovan"/>
  </w:abstractNum>
  <w:abstractNum w:abstractNumId="17" w15:restartNumberingAfterBreak="0">
    <w:nsid w:val="6CAD70F3"/>
    <w:multiLevelType w:val="multilevel"/>
    <w:tmpl w:val="4B04587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8C9044C"/>
    <w:multiLevelType w:val="multilevel"/>
    <w:tmpl w:val="8A58E52E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8DB4BB6"/>
    <w:multiLevelType w:val="multilevel"/>
    <w:tmpl w:val="3FA4C320"/>
    <w:numStyleLink w:val="seznam-slovan"/>
  </w:abstractNum>
  <w:abstractNum w:abstractNumId="20" w15:restartNumberingAfterBreak="0">
    <w:nsid w:val="7BE56500"/>
    <w:multiLevelType w:val="multilevel"/>
    <w:tmpl w:val="3FA4C320"/>
    <w:numStyleLink w:val="seznam-slovan"/>
  </w:abstractNum>
  <w:num w:numId="1">
    <w:abstractNumId w:val="18"/>
  </w:num>
  <w:num w:numId="2">
    <w:abstractNumId w:val="4"/>
  </w:num>
  <w:num w:numId="3">
    <w:abstractNumId w:val="3"/>
  </w:num>
  <w:num w:numId="4">
    <w:abstractNumId w:val="1"/>
  </w:num>
  <w:num w:numId="5">
    <w:abstractNumId w:val="12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3"/>
  </w:num>
  <w:num w:numId="12">
    <w:abstractNumId w:val="15"/>
  </w:num>
  <w:num w:numId="13">
    <w:abstractNumId w:val="6"/>
  </w:num>
  <w:num w:numId="14">
    <w:abstractNumId w:val="10"/>
  </w:num>
  <w:num w:numId="15">
    <w:abstractNumId w:val="16"/>
  </w:num>
  <w:num w:numId="16">
    <w:abstractNumId w:val="20"/>
  </w:num>
  <w:num w:numId="17">
    <w:abstractNumId w:val="19"/>
  </w:num>
  <w:num w:numId="18">
    <w:abstractNumId w:val="14"/>
  </w:num>
  <w:num w:numId="19">
    <w:abstractNumId w:val="9"/>
  </w:num>
  <w:num w:numId="20">
    <w:abstractNumId w:val="2"/>
  </w:num>
  <w:num w:numId="21">
    <w:abstractNumId w:val="17"/>
  </w:num>
  <w:num w:numId="2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AE"/>
    <w:rsid w:val="000203DC"/>
    <w:rsid w:val="00025085"/>
    <w:rsid w:val="00030236"/>
    <w:rsid w:val="0003067F"/>
    <w:rsid w:val="00035645"/>
    <w:rsid w:val="00036EC8"/>
    <w:rsid w:val="000438AB"/>
    <w:rsid w:val="00046727"/>
    <w:rsid w:val="00054C93"/>
    <w:rsid w:val="00055221"/>
    <w:rsid w:val="00056291"/>
    <w:rsid w:val="0005661A"/>
    <w:rsid w:val="00060179"/>
    <w:rsid w:val="00075CBB"/>
    <w:rsid w:val="00075D20"/>
    <w:rsid w:val="00082D7E"/>
    <w:rsid w:val="00085236"/>
    <w:rsid w:val="00087938"/>
    <w:rsid w:val="00091B48"/>
    <w:rsid w:val="00093B51"/>
    <w:rsid w:val="00095D10"/>
    <w:rsid w:val="000A562D"/>
    <w:rsid w:val="000D0F81"/>
    <w:rsid w:val="000E5F67"/>
    <w:rsid w:val="000E71FE"/>
    <w:rsid w:val="000E7372"/>
    <w:rsid w:val="00114007"/>
    <w:rsid w:val="001146EA"/>
    <w:rsid w:val="00114F7F"/>
    <w:rsid w:val="00127B0B"/>
    <w:rsid w:val="00141D80"/>
    <w:rsid w:val="00161B14"/>
    <w:rsid w:val="0018305E"/>
    <w:rsid w:val="001A43DE"/>
    <w:rsid w:val="001A660C"/>
    <w:rsid w:val="001B5E60"/>
    <w:rsid w:val="001B7F36"/>
    <w:rsid w:val="001D4070"/>
    <w:rsid w:val="001D7BF6"/>
    <w:rsid w:val="001E5146"/>
    <w:rsid w:val="001F1BAE"/>
    <w:rsid w:val="00220608"/>
    <w:rsid w:val="0022273D"/>
    <w:rsid w:val="002458BC"/>
    <w:rsid w:val="00251A40"/>
    <w:rsid w:val="00254A28"/>
    <w:rsid w:val="00261547"/>
    <w:rsid w:val="00270B4D"/>
    <w:rsid w:val="00276A1C"/>
    <w:rsid w:val="00291F71"/>
    <w:rsid w:val="00293733"/>
    <w:rsid w:val="002942DE"/>
    <w:rsid w:val="00295BF5"/>
    <w:rsid w:val="0029679D"/>
    <w:rsid w:val="002A4D44"/>
    <w:rsid w:val="002D2817"/>
    <w:rsid w:val="002D2EEB"/>
    <w:rsid w:val="002D3981"/>
    <w:rsid w:val="002F1DEA"/>
    <w:rsid w:val="002F7869"/>
    <w:rsid w:val="00307B1F"/>
    <w:rsid w:val="00307CBA"/>
    <w:rsid w:val="003123DE"/>
    <w:rsid w:val="003145BD"/>
    <w:rsid w:val="0032013D"/>
    <w:rsid w:val="00340639"/>
    <w:rsid w:val="003635F8"/>
    <w:rsid w:val="00375F5B"/>
    <w:rsid w:val="00383A36"/>
    <w:rsid w:val="0038529A"/>
    <w:rsid w:val="003A5441"/>
    <w:rsid w:val="003C622E"/>
    <w:rsid w:val="003D588F"/>
    <w:rsid w:val="003D6993"/>
    <w:rsid w:val="003E5E15"/>
    <w:rsid w:val="003E6E62"/>
    <w:rsid w:val="003F1ED2"/>
    <w:rsid w:val="00401EC2"/>
    <w:rsid w:val="00411E8C"/>
    <w:rsid w:val="00413D59"/>
    <w:rsid w:val="00415B01"/>
    <w:rsid w:val="00435B96"/>
    <w:rsid w:val="004407A2"/>
    <w:rsid w:val="00441419"/>
    <w:rsid w:val="00442A7C"/>
    <w:rsid w:val="00443C66"/>
    <w:rsid w:val="00453405"/>
    <w:rsid w:val="00453AA3"/>
    <w:rsid w:val="00471333"/>
    <w:rsid w:val="004739D5"/>
    <w:rsid w:val="00474EAD"/>
    <w:rsid w:val="004809F4"/>
    <w:rsid w:val="0048328A"/>
    <w:rsid w:val="004C29BB"/>
    <w:rsid w:val="004D1E6A"/>
    <w:rsid w:val="004E107B"/>
    <w:rsid w:val="004E24A5"/>
    <w:rsid w:val="004F37E5"/>
    <w:rsid w:val="004F5DCD"/>
    <w:rsid w:val="00500A9B"/>
    <w:rsid w:val="00503D22"/>
    <w:rsid w:val="00513B01"/>
    <w:rsid w:val="0051606F"/>
    <w:rsid w:val="005166D3"/>
    <w:rsid w:val="00520A0D"/>
    <w:rsid w:val="00520FD4"/>
    <w:rsid w:val="00534C49"/>
    <w:rsid w:val="00535913"/>
    <w:rsid w:val="0054695E"/>
    <w:rsid w:val="005547FE"/>
    <w:rsid w:val="005561FB"/>
    <w:rsid w:val="005570E6"/>
    <w:rsid w:val="00564697"/>
    <w:rsid w:val="005648E8"/>
    <w:rsid w:val="00565DA0"/>
    <w:rsid w:val="00570DCB"/>
    <w:rsid w:val="00582F24"/>
    <w:rsid w:val="00583D8A"/>
    <w:rsid w:val="0059226A"/>
    <w:rsid w:val="005A2F14"/>
    <w:rsid w:val="005A62F9"/>
    <w:rsid w:val="005A77CC"/>
    <w:rsid w:val="005C4575"/>
    <w:rsid w:val="005C5455"/>
    <w:rsid w:val="005C77F7"/>
    <w:rsid w:val="005E17F2"/>
    <w:rsid w:val="005E347B"/>
    <w:rsid w:val="005E4939"/>
    <w:rsid w:val="005F3017"/>
    <w:rsid w:val="00602F5A"/>
    <w:rsid w:val="00607112"/>
    <w:rsid w:val="0061344C"/>
    <w:rsid w:val="006138AE"/>
    <w:rsid w:val="00613AC9"/>
    <w:rsid w:val="00613ACA"/>
    <w:rsid w:val="00621C3C"/>
    <w:rsid w:val="00644DB5"/>
    <w:rsid w:val="00646F0B"/>
    <w:rsid w:val="00656EC7"/>
    <w:rsid w:val="00661AA4"/>
    <w:rsid w:val="00673929"/>
    <w:rsid w:val="00687711"/>
    <w:rsid w:val="00696ECF"/>
    <w:rsid w:val="006A3A2B"/>
    <w:rsid w:val="006A4334"/>
    <w:rsid w:val="006B0A99"/>
    <w:rsid w:val="006C1226"/>
    <w:rsid w:val="006D21B4"/>
    <w:rsid w:val="006E0892"/>
    <w:rsid w:val="006E357A"/>
    <w:rsid w:val="006F2E71"/>
    <w:rsid w:val="00707B5F"/>
    <w:rsid w:val="0071120F"/>
    <w:rsid w:val="007152DA"/>
    <w:rsid w:val="007202EA"/>
    <w:rsid w:val="0072471D"/>
    <w:rsid w:val="007253F5"/>
    <w:rsid w:val="007506B0"/>
    <w:rsid w:val="007575DF"/>
    <w:rsid w:val="00760626"/>
    <w:rsid w:val="00760A85"/>
    <w:rsid w:val="00760E5B"/>
    <w:rsid w:val="0077073E"/>
    <w:rsid w:val="00775239"/>
    <w:rsid w:val="007802D6"/>
    <w:rsid w:val="00785573"/>
    <w:rsid w:val="00785BEF"/>
    <w:rsid w:val="007A1263"/>
    <w:rsid w:val="007B3B4B"/>
    <w:rsid w:val="007E20CC"/>
    <w:rsid w:val="007E7C7E"/>
    <w:rsid w:val="007F2B46"/>
    <w:rsid w:val="00805B4B"/>
    <w:rsid w:val="008120A9"/>
    <w:rsid w:val="008203EB"/>
    <w:rsid w:val="008376AE"/>
    <w:rsid w:val="00852F00"/>
    <w:rsid w:val="008538EE"/>
    <w:rsid w:val="00872A0F"/>
    <w:rsid w:val="0087558B"/>
    <w:rsid w:val="008824FB"/>
    <w:rsid w:val="008868F3"/>
    <w:rsid w:val="008A58B3"/>
    <w:rsid w:val="008C736C"/>
    <w:rsid w:val="008D5B82"/>
    <w:rsid w:val="008D6650"/>
    <w:rsid w:val="008E744B"/>
    <w:rsid w:val="008F6172"/>
    <w:rsid w:val="00914671"/>
    <w:rsid w:val="00915D71"/>
    <w:rsid w:val="0093185D"/>
    <w:rsid w:val="00931F0C"/>
    <w:rsid w:val="0093260E"/>
    <w:rsid w:val="009450FF"/>
    <w:rsid w:val="0094689A"/>
    <w:rsid w:val="00965687"/>
    <w:rsid w:val="00965F8C"/>
    <w:rsid w:val="009838C5"/>
    <w:rsid w:val="009A2BBB"/>
    <w:rsid w:val="009B3D6A"/>
    <w:rsid w:val="009C2343"/>
    <w:rsid w:val="009D048F"/>
    <w:rsid w:val="009E77F1"/>
    <w:rsid w:val="009F2EF7"/>
    <w:rsid w:val="00A0476C"/>
    <w:rsid w:val="00A23FC2"/>
    <w:rsid w:val="00A2777B"/>
    <w:rsid w:val="00A30F80"/>
    <w:rsid w:val="00A31082"/>
    <w:rsid w:val="00A43963"/>
    <w:rsid w:val="00A4569B"/>
    <w:rsid w:val="00A47DDA"/>
    <w:rsid w:val="00A550C7"/>
    <w:rsid w:val="00A96F5E"/>
    <w:rsid w:val="00AA0F62"/>
    <w:rsid w:val="00AA3C54"/>
    <w:rsid w:val="00AB4543"/>
    <w:rsid w:val="00AC429C"/>
    <w:rsid w:val="00AE02EA"/>
    <w:rsid w:val="00AE5FCD"/>
    <w:rsid w:val="00AE6935"/>
    <w:rsid w:val="00B003CF"/>
    <w:rsid w:val="00B01234"/>
    <w:rsid w:val="00B34F04"/>
    <w:rsid w:val="00B464B6"/>
    <w:rsid w:val="00B50A8F"/>
    <w:rsid w:val="00B862B3"/>
    <w:rsid w:val="00B91F70"/>
    <w:rsid w:val="00BA4A26"/>
    <w:rsid w:val="00BA5F61"/>
    <w:rsid w:val="00BB1A75"/>
    <w:rsid w:val="00BC280C"/>
    <w:rsid w:val="00BE529E"/>
    <w:rsid w:val="00BF21E5"/>
    <w:rsid w:val="00BF544C"/>
    <w:rsid w:val="00C03B0E"/>
    <w:rsid w:val="00C4739C"/>
    <w:rsid w:val="00C56068"/>
    <w:rsid w:val="00C565C5"/>
    <w:rsid w:val="00C71CEB"/>
    <w:rsid w:val="00C75AD8"/>
    <w:rsid w:val="00C85480"/>
    <w:rsid w:val="00C90369"/>
    <w:rsid w:val="00C90719"/>
    <w:rsid w:val="00C949D7"/>
    <w:rsid w:val="00CB052F"/>
    <w:rsid w:val="00CB1CD9"/>
    <w:rsid w:val="00CB49D1"/>
    <w:rsid w:val="00CC7055"/>
    <w:rsid w:val="00CD1B2E"/>
    <w:rsid w:val="00CD2E1B"/>
    <w:rsid w:val="00CD3E5E"/>
    <w:rsid w:val="00CD6207"/>
    <w:rsid w:val="00CE3736"/>
    <w:rsid w:val="00D033F8"/>
    <w:rsid w:val="00D1241E"/>
    <w:rsid w:val="00D21A3C"/>
    <w:rsid w:val="00D3059C"/>
    <w:rsid w:val="00D422AC"/>
    <w:rsid w:val="00D47329"/>
    <w:rsid w:val="00D5405A"/>
    <w:rsid w:val="00D618D3"/>
    <w:rsid w:val="00D669E2"/>
    <w:rsid w:val="00D66BCE"/>
    <w:rsid w:val="00D7523F"/>
    <w:rsid w:val="00D8521F"/>
    <w:rsid w:val="00DA0B6C"/>
    <w:rsid w:val="00DD604F"/>
    <w:rsid w:val="00DE1A55"/>
    <w:rsid w:val="00E231DA"/>
    <w:rsid w:val="00E257A4"/>
    <w:rsid w:val="00E3097F"/>
    <w:rsid w:val="00E33E77"/>
    <w:rsid w:val="00E47270"/>
    <w:rsid w:val="00E57F55"/>
    <w:rsid w:val="00E60C8B"/>
    <w:rsid w:val="00E87ABD"/>
    <w:rsid w:val="00E92B5D"/>
    <w:rsid w:val="00EB4EE0"/>
    <w:rsid w:val="00EC02C7"/>
    <w:rsid w:val="00EC29D4"/>
    <w:rsid w:val="00EC3F4F"/>
    <w:rsid w:val="00EC533D"/>
    <w:rsid w:val="00ED348C"/>
    <w:rsid w:val="00ED52D8"/>
    <w:rsid w:val="00ED545B"/>
    <w:rsid w:val="00ED6428"/>
    <w:rsid w:val="00ED6D47"/>
    <w:rsid w:val="00ED7868"/>
    <w:rsid w:val="00EF60F8"/>
    <w:rsid w:val="00EF63B2"/>
    <w:rsid w:val="00F17F39"/>
    <w:rsid w:val="00F274FF"/>
    <w:rsid w:val="00F3161E"/>
    <w:rsid w:val="00F47418"/>
    <w:rsid w:val="00F65E79"/>
    <w:rsid w:val="00F73D64"/>
    <w:rsid w:val="00FA32FD"/>
    <w:rsid w:val="00FA43C1"/>
    <w:rsid w:val="00FA7B06"/>
    <w:rsid w:val="00FB3A98"/>
    <w:rsid w:val="00FC67B7"/>
    <w:rsid w:val="00FD0D9E"/>
    <w:rsid w:val="00F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startarrow="block" endarrow="block"/>
    </o:shapedefaults>
    <o:shapelayout v:ext="edit">
      <o:idmap v:ext="edit" data="1"/>
    </o:shapelayout>
  </w:shapeDefaults>
  <w:decimalSymbol w:val=","/>
  <w:listSeparator w:val=";"/>
  <w14:docId w14:val="5D12AE2E"/>
  <w15:docId w15:val="{0C36D5E9-DF22-4B46-BC5D-17ECFB15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E231DA"/>
    <w:pPr>
      <w:spacing w:before="120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A562D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E257A4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2D281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5A62F9"/>
    <w:pPr>
      <w:keepNext/>
      <w:numPr>
        <w:ilvl w:val="3"/>
        <w:numId w:val="2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5A62F9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2D281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2D281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qFormat/>
    <w:rsid w:val="002D281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qFormat/>
    <w:rsid w:val="002D281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E33E77"/>
    <w:pPr>
      <w:pBdr>
        <w:bottom w:val="single" w:sz="8" w:space="1" w:color="auto"/>
      </w:pBdr>
      <w:tabs>
        <w:tab w:val="center" w:pos="4536"/>
        <w:tab w:val="right" w:pos="9072"/>
      </w:tabs>
      <w:spacing w:after="120"/>
      <w:jc w:val="right"/>
    </w:pPr>
    <w:rPr>
      <w:rFonts w:ascii="Calibri" w:hAnsi="Calibri"/>
      <w:sz w:val="32"/>
      <w:szCs w:val="20"/>
    </w:rPr>
  </w:style>
  <w:style w:type="paragraph" w:styleId="Zkladntext">
    <w:name w:val="Body Text"/>
    <w:basedOn w:val="Normln"/>
    <w:rsid w:val="001A660C"/>
    <w:pPr>
      <w:widowControl w:val="0"/>
      <w:autoSpaceDE w:val="0"/>
      <w:autoSpaceDN w:val="0"/>
      <w:adjustRightInd w:val="0"/>
      <w:spacing w:line="196" w:lineRule="atLeast"/>
    </w:pPr>
    <w:rPr>
      <w:rFonts w:cs="Arial"/>
      <w:sz w:val="14"/>
      <w:szCs w:val="14"/>
    </w:rPr>
  </w:style>
  <w:style w:type="character" w:styleId="Hypertextovodkaz">
    <w:name w:val="Hyperlink"/>
    <w:basedOn w:val="Standardnpsmoodstavce"/>
    <w:uiPriority w:val="99"/>
    <w:rsid w:val="001A660C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rsid w:val="001B5E60"/>
    <w:pPr>
      <w:tabs>
        <w:tab w:val="center" w:pos="4536"/>
        <w:tab w:val="right" w:pos="9072"/>
      </w:tabs>
    </w:pPr>
  </w:style>
  <w:style w:type="numbering" w:customStyle="1" w:styleId="slaKapitol">
    <w:name w:val="Čísla Kapitol"/>
    <w:uiPriority w:val="99"/>
    <w:rsid w:val="005A62F9"/>
    <w:pPr>
      <w:numPr>
        <w:numId w:val="7"/>
      </w:numPr>
    </w:pPr>
  </w:style>
  <w:style w:type="numbering" w:customStyle="1" w:styleId="seznam-abecedn">
    <w:name w:val="seznam - abecední"/>
    <w:basedOn w:val="Bezseznamu"/>
    <w:rsid w:val="006B0A99"/>
    <w:pPr>
      <w:numPr>
        <w:numId w:val="2"/>
      </w:numPr>
    </w:pPr>
  </w:style>
  <w:style w:type="numbering" w:customStyle="1" w:styleId="selnseznam">
    <w:name w:val="Číselný seznam"/>
    <w:basedOn w:val="Bezseznamu"/>
    <w:rsid w:val="006B0A99"/>
    <w:pPr>
      <w:numPr>
        <w:numId w:val="3"/>
      </w:numPr>
    </w:pPr>
  </w:style>
  <w:style w:type="paragraph" w:styleId="Obsah1">
    <w:name w:val="toc 1"/>
    <w:basedOn w:val="Normln"/>
    <w:next w:val="Normln"/>
    <w:autoRedefine/>
    <w:uiPriority w:val="39"/>
    <w:rsid w:val="005A62F9"/>
    <w:pPr>
      <w:tabs>
        <w:tab w:val="right" w:leader="dot" w:pos="9061"/>
      </w:tabs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rsid w:val="00453405"/>
    <w:pPr>
      <w:spacing w:before="0"/>
      <w:jc w:val="left"/>
    </w:pPr>
    <w:rPr>
      <w:szCs w:val="20"/>
    </w:rPr>
  </w:style>
  <w:style w:type="paragraph" w:styleId="Obsah3">
    <w:name w:val="toc 3"/>
    <w:basedOn w:val="Normln"/>
    <w:next w:val="Normln"/>
    <w:autoRedefine/>
    <w:uiPriority w:val="39"/>
    <w:rsid w:val="00453405"/>
    <w:pPr>
      <w:spacing w:before="0"/>
      <w:jc w:val="left"/>
    </w:pPr>
    <w:rPr>
      <w:iCs/>
      <w:szCs w:val="20"/>
    </w:rPr>
  </w:style>
  <w:style w:type="paragraph" w:styleId="Obsah4">
    <w:name w:val="toc 4"/>
    <w:basedOn w:val="Normln"/>
    <w:next w:val="Normln"/>
    <w:autoRedefine/>
    <w:semiHidden/>
    <w:rsid w:val="00CC7055"/>
    <w:pPr>
      <w:spacing w:before="0"/>
      <w:ind w:left="72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semiHidden/>
    <w:rsid w:val="00CC7055"/>
    <w:pPr>
      <w:spacing w:before="0"/>
      <w:ind w:left="96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semiHidden/>
    <w:rsid w:val="00CC7055"/>
    <w:pPr>
      <w:spacing w:before="0"/>
      <w:ind w:left="12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semiHidden/>
    <w:rsid w:val="00CC7055"/>
    <w:pPr>
      <w:spacing w:before="0"/>
      <w:ind w:left="144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semiHidden/>
    <w:rsid w:val="00CC7055"/>
    <w:pPr>
      <w:spacing w:before="0"/>
      <w:ind w:left="168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semiHidden/>
    <w:rsid w:val="00CC7055"/>
    <w:pPr>
      <w:spacing w:before="0"/>
      <w:ind w:left="1920"/>
      <w:jc w:val="left"/>
    </w:pPr>
    <w:rPr>
      <w:sz w:val="18"/>
      <w:szCs w:val="18"/>
    </w:rPr>
  </w:style>
  <w:style w:type="paragraph" w:customStyle="1" w:styleId="Zdroj">
    <w:name w:val="Zdroj"/>
    <w:basedOn w:val="Sta"/>
    <w:qFormat/>
    <w:rsid w:val="005561FB"/>
    <w:pPr>
      <w:numPr>
        <w:numId w:val="5"/>
      </w:numPr>
      <w:ind w:left="567" w:hanging="567"/>
      <w:jc w:val="left"/>
    </w:pPr>
  </w:style>
  <w:style w:type="character" w:customStyle="1" w:styleId="Autor">
    <w:name w:val="Autor"/>
    <w:basedOn w:val="Standardnpsmoodstavce"/>
    <w:qFormat/>
    <w:rsid w:val="0022273D"/>
    <w:rPr>
      <w:smallCaps/>
    </w:rPr>
  </w:style>
  <w:style w:type="character" w:customStyle="1" w:styleId="Nzevdla">
    <w:name w:val="Název díla"/>
    <w:basedOn w:val="Standardnpsmoodstavce"/>
    <w:qFormat/>
    <w:rsid w:val="0022273D"/>
    <w:rPr>
      <w:i/>
    </w:rPr>
  </w:style>
  <w:style w:type="table" w:styleId="Mkatabulky">
    <w:name w:val="Table Grid"/>
    <w:basedOn w:val="Normlntabulka"/>
    <w:rsid w:val="00D66B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59226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59226A"/>
    <w:rPr>
      <w:rFonts w:ascii="Tahoma" w:hAnsi="Tahoma" w:cs="Tahoma"/>
      <w:sz w:val="16"/>
      <w:szCs w:val="16"/>
    </w:rPr>
  </w:style>
  <w:style w:type="paragraph" w:customStyle="1" w:styleId="InformaceTitulnstrany">
    <w:name w:val="Informace Titulní strany"/>
    <w:basedOn w:val="Normln"/>
    <w:qFormat/>
    <w:rsid w:val="00B003CF"/>
    <w:pPr>
      <w:tabs>
        <w:tab w:val="right" w:pos="2127"/>
        <w:tab w:val="left" w:pos="2552"/>
      </w:tabs>
    </w:pPr>
    <w:rPr>
      <w:rFonts w:ascii="Calibri" w:hAnsi="Calibri" w:cs="Calibri"/>
    </w:rPr>
  </w:style>
  <w:style w:type="character" w:styleId="Zstupntext">
    <w:name w:val="Placeholder Text"/>
    <w:basedOn w:val="Standardnpsmoodstavce"/>
    <w:uiPriority w:val="99"/>
    <w:semiHidden/>
    <w:rsid w:val="007253F5"/>
    <w:rPr>
      <w:color w:val="808080"/>
    </w:rPr>
  </w:style>
  <w:style w:type="paragraph" w:customStyle="1" w:styleId="Pkladkdu">
    <w:name w:val="Příklad kódu"/>
    <w:basedOn w:val="Normln"/>
    <w:qFormat/>
    <w:rsid w:val="0054695E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paragraph" w:customStyle="1" w:styleId="Sta">
    <w:name w:val="Stať"/>
    <w:basedOn w:val="Normln"/>
    <w:qFormat/>
    <w:rsid w:val="00E60C8B"/>
    <w:pPr>
      <w:spacing w:line="360" w:lineRule="auto"/>
    </w:pPr>
    <w:rPr>
      <w:rFonts w:cs="Arial"/>
      <w:color w:val="000000"/>
      <w:szCs w:val="20"/>
    </w:rPr>
  </w:style>
  <w:style w:type="paragraph" w:customStyle="1" w:styleId="Podpisovdek">
    <w:name w:val="Podpisový řádek"/>
    <w:basedOn w:val="Normln"/>
    <w:rsid w:val="005A77CC"/>
    <w:pPr>
      <w:tabs>
        <w:tab w:val="left" w:pos="5103"/>
        <w:tab w:val="left" w:leader="dot" w:pos="7938"/>
      </w:tabs>
      <w:spacing w:before="360"/>
    </w:pPr>
    <w:rPr>
      <w:szCs w:val="20"/>
    </w:rPr>
  </w:style>
  <w:style w:type="paragraph" w:customStyle="1" w:styleId="Nezaazovannadpis">
    <w:name w:val="Nezařazovaný nadpis"/>
    <w:next w:val="Sta"/>
    <w:autoRedefine/>
    <w:qFormat/>
    <w:rsid w:val="00E60C8B"/>
    <w:pPr>
      <w:keepNext/>
      <w:keepLines/>
      <w:spacing w:before="400" w:after="120" w:line="360" w:lineRule="auto"/>
    </w:pPr>
    <w:rPr>
      <w:rFonts w:ascii="Calibri" w:hAnsi="Calibri" w:cs="Arial"/>
      <w:b/>
      <w:bCs/>
      <w:kern w:val="32"/>
      <w:sz w:val="40"/>
      <w:szCs w:val="32"/>
    </w:rPr>
  </w:style>
  <w:style w:type="paragraph" w:customStyle="1" w:styleId="Jmnopodpodpisovmdkem">
    <w:name w:val="Jméno pod podpisovým řádkem"/>
    <w:basedOn w:val="Normln"/>
    <w:next w:val="Sta"/>
    <w:qFormat/>
    <w:rsid w:val="00CB1CD9"/>
    <w:pPr>
      <w:tabs>
        <w:tab w:val="center" w:pos="6521"/>
      </w:tabs>
      <w:spacing w:before="0" w:after="120"/>
    </w:pPr>
    <w:rPr>
      <w:bCs/>
    </w:rPr>
  </w:style>
  <w:style w:type="paragraph" w:customStyle="1" w:styleId="Sekce">
    <w:name w:val="Sekce"/>
    <w:basedOn w:val="Nezaazovannadpis"/>
    <w:next w:val="Sta"/>
    <w:qFormat/>
    <w:rsid w:val="00CB1CD9"/>
    <w:pPr>
      <w:pageBreakBefore/>
    </w:pPr>
  </w:style>
  <w:style w:type="paragraph" w:styleId="Nadpisobsahu">
    <w:name w:val="TOC Heading"/>
    <w:basedOn w:val="Sekce"/>
    <w:next w:val="Normln"/>
    <w:uiPriority w:val="39"/>
    <w:qFormat/>
    <w:rsid w:val="003635F8"/>
    <w:pPr>
      <w:spacing w:after="0" w:line="276" w:lineRule="auto"/>
    </w:pPr>
    <w:rPr>
      <w:rFonts w:cs="Times New Roman"/>
      <w:kern w:val="0"/>
      <w:szCs w:val="28"/>
      <w:lang w:eastAsia="en-US"/>
    </w:rPr>
  </w:style>
  <w:style w:type="paragraph" w:customStyle="1" w:styleId="Neslovankapitola">
    <w:name w:val="Nečíslovaná kapitola"/>
    <w:basedOn w:val="Sekce"/>
    <w:next w:val="Sta"/>
    <w:autoRedefine/>
    <w:qFormat/>
    <w:rsid w:val="004F5DCD"/>
    <w:pPr>
      <w:outlineLvl w:val="0"/>
    </w:pPr>
  </w:style>
  <w:style w:type="paragraph" w:customStyle="1" w:styleId="Kapitola">
    <w:name w:val="Kapitola"/>
    <w:basedOn w:val="Neslovankapitola"/>
    <w:next w:val="Sta"/>
    <w:autoRedefine/>
    <w:qFormat/>
    <w:rsid w:val="00AB4543"/>
    <w:pPr>
      <w:numPr>
        <w:numId w:val="22"/>
      </w:numPr>
      <w:spacing w:before="120"/>
    </w:pPr>
  </w:style>
  <w:style w:type="paragraph" w:customStyle="1" w:styleId="Podkapitola">
    <w:name w:val="Podkapitola"/>
    <w:next w:val="Sta"/>
    <w:autoRedefine/>
    <w:qFormat/>
    <w:rsid w:val="005A62F9"/>
    <w:pPr>
      <w:keepNext/>
      <w:numPr>
        <w:ilvl w:val="1"/>
        <w:numId w:val="22"/>
      </w:numPr>
      <w:tabs>
        <w:tab w:val="left" w:pos="4111"/>
      </w:tabs>
      <w:spacing w:before="320" w:after="120" w:line="360" w:lineRule="auto"/>
      <w:outlineLvl w:val="1"/>
    </w:pPr>
    <w:rPr>
      <w:rFonts w:ascii="Calibri" w:hAnsi="Calibri" w:cs="Arial"/>
      <w:b/>
      <w:bCs/>
      <w:kern w:val="32"/>
      <w:sz w:val="32"/>
      <w:szCs w:val="24"/>
    </w:rPr>
  </w:style>
  <w:style w:type="paragraph" w:customStyle="1" w:styleId="Podpodkapitola">
    <w:name w:val="Podpodkapitola"/>
    <w:next w:val="Sta"/>
    <w:autoRedefine/>
    <w:qFormat/>
    <w:rsid w:val="00307B1F"/>
    <w:pPr>
      <w:keepNext/>
      <w:numPr>
        <w:ilvl w:val="2"/>
        <w:numId w:val="22"/>
      </w:numPr>
      <w:spacing w:before="240" w:line="360" w:lineRule="auto"/>
    </w:pPr>
    <w:rPr>
      <w:rFonts w:ascii="Calibri" w:hAnsi="Calibri"/>
      <w:b/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E33E77"/>
    <w:rPr>
      <w:rFonts w:ascii="Calibri" w:hAnsi="Calibri"/>
      <w:sz w:val="32"/>
    </w:rPr>
  </w:style>
  <w:style w:type="character" w:customStyle="1" w:styleId="ZpatChar">
    <w:name w:val="Zápatí Char"/>
    <w:basedOn w:val="Standardnpsmoodstavce"/>
    <w:link w:val="Zpat"/>
    <w:uiPriority w:val="99"/>
    <w:rsid w:val="00E33E77"/>
    <w:rPr>
      <w:rFonts w:ascii="Cambria" w:hAnsi="Cambria"/>
      <w:sz w:val="24"/>
      <w:szCs w:val="24"/>
    </w:rPr>
  </w:style>
  <w:style w:type="numbering" w:customStyle="1" w:styleId="seznam-odrky">
    <w:name w:val="seznam - odrážky"/>
    <w:basedOn w:val="Bezseznamu"/>
    <w:rsid w:val="000203DC"/>
    <w:pPr>
      <w:numPr>
        <w:numId w:val="4"/>
      </w:numPr>
    </w:pPr>
  </w:style>
  <w:style w:type="paragraph" w:customStyle="1" w:styleId="Ploha">
    <w:name w:val="Příloha"/>
    <w:basedOn w:val="Neslovankapitola"/>
    <w:next w:val="Sta"/>
    <w:qFormat/>
    <w:rsid w:val="00A30F80"/>
    <w:pPr>
      <w:numPr>
        <w:numId w:val="6"/>
      </w:numPr>
      <w:ind w:left="567" w:hanging="567"/>
    </w:pPr>
  </w:style>
  <w:style w:type="character" w:styleId="Sledovanodkaz">
    <w:name w:val="FollowedHyperlink"/>
    <w:basedOn w:val="Standardnpsmoodstavce"/>
    <w:rsid w:val="00E231DA"/>
    <w:rPr>
      <w:color w:val="800080" w:themeColor="followedHyperlink"/>
      <w:u w:val="single"/>
    </w:rPr>
  </w:style>
  <w:style w:type="numbering" w:customStyle="1" w:styleId="seznam-slovan">
    <w:name w:val="seznam - číslovaný"/>
    <w:basedOn w:val="Bezseznamu"/>
    <w:rsid w:val="000203DC"/>
    <w:pPr>
      <w:numPr>
        <w:numId w:val="13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1D7BF6"/>
    <w:rPr>
      <w:rFonts w:ascii="Calibri" w:hAnsi="Calibri" w:cs="Arial"/>
      <w:b/>
      <w:bCs/>
      <w:kern w:val="32"/>
      <w:sz w:val="32"/>
      <w:szCs w:val="32"/>
    </w:rPr>
  </w:style>
  <w:style w:type="paragraph" w:styleId="Bibliografie">
    <w:name w:val="Bibliography"/>
    <w:basedOn w:val="Normln"/>
    <w:next w:val="Normln"/>
    <w:uiPriority w:val="37"/>
    <w:unhideWhenUsed/>
    <w:rsid w:val="001D7BF6"/>
  </w:style>
  <w:style w:type="character" w:customStyle="1" w:styleId="jlqj4b">
    <w:name w:val="jlqj4b"/>
    <w:basedOn w:val="Standardnpsmoodstavce"/>
    <w:rsid w:val="00B86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ing\AppData\Local\Temp\&#352;ablona%20MP-RP%20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C970707B1743C5B79B15DAFAD677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103A991-3E3F-4890-836D-A65C2110C4C8}"/>
      </w:docPartPr>
      <w:docPartBody>
        <w:p w:rsidR="005D278F" w:rsidRDefault="00A52E5B">
          <w:pPr>
            <w:pStyle w:val="1CC970707B1743C5B79B15DAFAD677BA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9EFEE13AA13F44A386EDA6124E2365A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AA3418E-87C4-409A-BE63-D8D50F0FFADA}"/>
      </w:docPartPr>
      <w:docPartBody>
        <w:p w:rsidR="005D278F" w:rsidRDefault="00A52E5B">
          <w:pPr>
            <w:pStyle w:val="9EFEE13AA13F44A386EDA6124E2365A5"/>
          </w:pPr>
          <w:r w:rsidRPr="00DC335D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5B"/>
    <w:rsid w:val="000450E9"/>
    <w:rsid w:val="005D278F"/>
    <w:rsid w:val="00A5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1CC970707B1743C5B79B15DAFAD677BA">
    <w:name w:val="1CC970707B1743C5B79B15DAFAD677BA"/>
  </w:style>
  <w:style w:type="paragraph" w:customStyle="1" w:styleId="9EFEE13AA13F44A386EDA6124E2365A5">
    <w:name w:val="9EFEE13AA13F44A386EDA6124E2365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uči16</b:Tag>
    <b:SourceType>InternetSite</b:SourceType>
    <b:Guid>{FCBA6FEA-960A-4F5B-A79F-8014F228A71B}</b:Guid>
    <b:Author>
      <b:Author>
        <b:Corporate>učitelé SPŠSE</b:Corporate>
      </b:Author>
    </b:Author>
    <b:Title>Úvod</b:Title>
    <b:Year>2016</b:Year>
    <b:City>Liberec</b:City>
    <b:Publisher>SPŠSE a VOŠ Liberec</b:Publisher>
    <b:InternetSiteTitle>SPŠSE a VOŠ Liberec</b:InternetSiteTitle>
    <b:Month>09</b:Month>
    <b:Day>01</b:Day>
    <b:YearAccessed>2016</b:YearAccessed>
    <b:MonthAccessed>09</b:MonthAccessed>
    <b:DayAccessed>01</b:DayAccessed>
    <b:URL>https://www.pslib.cz</b:URL>
    <b:RefOrder>1</b:RefOrder>
  </b:Source>
</b:Sources>
</file>

<file path=customXml/itemProps1.xml><?xml version="1.0" encoding="utf-8"?>
<ds:datastoreItem xmlns:ds="http://schemas.openxmlformats.org/officeDocument/2006/customXml" ds:itemID="{17AC45B1-DBCE-405E-BD47-3DA220BB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MP-RP 2017.dotx</Template>
  <TotalTime>200</TotalTime>
  <Pages>14</Pages>
  <Words>794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dokumentu MP/RP</vt:lpstr>
    </vt:vector>
  </TitlesOfParts>
  <Company>SPŠSE a VOŠ</Company>
  <LinksUpToDate>false</LinksUpToDate>
  <CharactersWithSpaces>5471</CharactersWithSpaces>
  <SharedDoc>false</SharedDoc>
  <HLinks>
    <vt:vector size="72" baseType="variant">
      <vt:variant>
        <vt:i4>4325407</vt:i4>
      </vt:variant>
      <vt:variant>
        <vt:i4>72</vt:i4>
      </vt:variant>
      <vt:variant>
        <vt:i4>0</vt:i4>
      </vt:variant>
      <vt:variant>
        <vt:i4>5</vt:i4>
      </vt:variant>
      <vt:variant>
        <vt:lpwstr>http://cs.wikipedia.org/w/index.php?title=St%C5%99edn%C3%AD_pr%C5%AFmyslov%C3%A1_%C5%A1kola_strojn%C3%AD_a_elektrotechnick%C3%A1_a_Vy%C5%A1%C5%A1%C3%AD_odborn%C3%A1_%C5%A1kola_Liberec&amp;oldid=5808505</vt:lpwstr>
      </vt:variant>
      <vt:variant>
        <vt:lpwstr/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_Toc286558690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_Toc286558689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_Toc286558688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_Toc286558687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_Toc286558686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_Toc286558685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_Toc286558684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_Toc286558683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_Toc286558682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_Toc286558681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_Toc286558680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Šabona dokumentu MP/RP</dc:title>
  <dc:creator>Karel Vlček</dc:creator>
  <cp:lastModifiedBy>Vlček Karel (2018)</cp:lastModifiedBy>
  <cp:revision>24</cp:revision>
  <cp:lastPrinted>2010-11-16T15:22:00Z</cp:lastPrinted>
  <dcterms:created xsi:type="dcterms:W3CDTF">2021-04-30T08:10:00Z</dcterms:created>
  <dcterms:modified xsi:type="dcterms:W3CDTF">2021-04-30T11:36:00Z</dcterms:modified>
</cp:coreProperties>
</file>